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2B878" w14:textId="77777777" w:rsidR="005016E8" w:rsidRDefault="005016E8">
      <w:pPr>
        <w:pStyle w:val="Name"/>
        <w:rPr>
          <w:rFonts w:cs="Times New Roman"/>
        </w:rPr>
      </w:pPr>
      <w:r>
        <w:t>Lee Long</w:t>
      </w:r>
    </w:p>
    <w:p w14:paraId="658B8AAA" w14:textId="49FE0729" w:rsidR="005016E8" w:rsidRDefault="001014AE">
      <w:pPr>
        <w:pStyle w:val="ContactInfo"/>
        <w:rPr>
          <w:rFonts w:eastAsia="MS Mincho"/>
        </w:rPr>
      </w:pPr>
      <w:r>
        <w:t>3155 Esplanade Circle SW.</w:t>
      </w:r>
      <w:r w:rsidR="005016E8">
        <w:t xml:space="preserve">  </w:t>
      </w:r>
      <w:r w:rsidR="005016E8">
        <w:rPr>
          <w:rFonts w:eastAsia="MS Mincho"/>
          <w:szCs w:val="18"/>
        </w:rPr>
        <w:sym w:font="Wingdings 2" w:char="F0BF"/>
      </w:r>
      <w:r w:rsidR="005016E8">
        <w:t xml:space="preserve">  Atlanta, GA 303</w:t>
      </w:r>
      <w:r w:rsidR="00CC2FEC">
        <w:t>11</w:t>
      </w:r>
      <w:r w:rsidR="005016E8">
        <w:t xml:space="preserve">  </w:t>
      </w:r>
      <w:r w:rsidR="005016E8">
        <w:rPr>
          <w:rFonts w:eastAsia="MS Mincho"/>
          <w:szCs w:val="18"/>
        </w:rPr>
        <w:sym w:font="Wingdings 2" w:char="F0BF"/>
      </w:r>
      <w:r w:rsidR="005016E8">
        <w:t xml:space="preserve">  (708) 297-0745  </w:t>
      </w:r>
      <w:r w:rsidR="005016E8">
        <w:rPr>
          <w:rFonts w:eastAsia="MS Mincho"/>
          <w:szCs w:val="18"/>
        </w:rPr>
        <w:sym w:font="Wingdings 2" w:char="F0BF"/>
      </w:r>
      <w:r w:rsidR="005016E8">
        <w:rPr>
          <w:rFonts w:eastAsia="MS Mincho"/>
        </w:rPr>
        <w:t xml:space="preserve">  </w:t>
      </w:r>
      <w:r w:rsidR="009F1DA1">
        <w:rPr>
          <w:rFonts w:eastAsia="MS Mincho"/>
        </w:rPr>
        <w:t>llong3316@yahoo.com</w:t>
      </w:r>
    </w:p>
    <w:p w14:paraId="35538901" w14:textId="77777777" w:rsidR="005016E8" w:rsidRDefault="005016E8">
      <w:pPr>
        <w:pStyle w:val="Horizontalline"/>
      </w:pPr>
    </w:p>
    <w:p w14:paraId="60BBBEC2" w14:textId="77777777" w:rsidR="005016E8" w:rsidRDefault="001014AE" w:rsidP="009839D3">
      <w:pPr>
        <w:pStyle w:val="Heading1"/>
      </w:pPr>
      <w:r>
        <w:t>Supply Chain Associate</w:t>
      </w:r>
    </w:p>
    <w:p w14:paraId="1D91F8B0" w14:textId="77777777" w:rsidR="005016E8" w:rsidRPr="0088159E" w:rsidRDefault="005016E8" w:rsidP="009839D3">
      <w:pPr>
        <w:pStyle w:val="BulletedList"/>
      </w:pPr>
      <w:r w:rsidRPr="0088159E">
        <w:t>Unmatched leadership skills and work ethic</w:t>
      </w:r>
    </w:p>
    <w:p w14:paraId="03FE341C" w14:textId="77777777" w:rsidR="005016E8" w:rsidRPr="00F832FF" w:rsidRDefault="005016E8" w:rsidP="009839D3">
      <w:pPr>
        <w:pStyle w:val="BulletedList"/>
        <w:rPr>
          <w:b/>
          <w:bCs/>
        </w:rPr>
      </w:pPr>
      <w:r>
        <w:t xml:space="preserve">Knowledge and experience with internal and external selection processes and systems </w:t>
      </w:r>
    </w:p>
    <w:p w14:paraId="4A21C42D" w14:textId="77777777" w:rsidR="005016E8" w:rsidRPr="00F832FF" w:rsidRDefault="005016E8" w:rsidP="009839D3">
      <w:pPr>
        <w:pStyle w:val="BulletedList"/>
        <w:rPr>
          <w:b/>
          <w:bCs/>
        </w:rPr>
      </w:pPr>
      <w:r>
        <w:t>Able to work professionally and effectively under pressure in a fast paced environment</w:t>
      </w:r>
    </w:p>
    <w:p w14:paraId="0C6FE06C" w14:textId="77777777" w:rsidR="005016E8" w:rsidRPr="009839D3" w:rsidRDefault="005016E8" w:rsidP="009839D3">
      <w:pPr>
        <w:pStyle w:val="BulletedList"/>
        <w:rPr>
          <w:b/>
          <w:bCs/>
        </w:rPr>
      </w:pPr>
      <w:r>
        <w:t>Excellent customer service with proven results</w:t>
      </w:r>
    </w:p>
    <w:p w14:paraId="3B013C31" w14:textId="77777777" w:rsidR="005016E8" w:rsidRDefault="005016E8" w:rsidP="009839D3">
      <w:pPr>
        <w:pStyle w:val="CategoryHeading"/>
        <w:tabs>
          <w:tab w:val="left" w:pos="620"/>
          <w:tab w:val="center" w:pos="4968"/>
        </w:tabs>
        <w:jc w:val="left"/>
        <w:rPr>
          <w:rFonts w:eastAsia="MS Mincho"/>
        </w:rPr>
      </w:pPr>
      <w:r>
        <w:tab/>
      </w:r>
      <w:r>
        <w:tab/>
        <w:t>Objective</w:t>
      </w:r>
    </w:p>
    <w:p w14:paraId="396EFD0B" w14:textId="77777777" w:rsidR="005016E8" w:rsidRDefault="005016E8" w:rsidP="009839D3">
      <w:pPr>
        <w:pStyle w:val="CollegeDegree"/>
        <w:rPr>
          <w:sz w:val="19"/>
          <w:szCs w:val="19"/>
        </w:rPr>
      </w:pPr>
      <w:r>
        <w:rPr>
          <w:sz w:val="19"/>
          <w:szCs w:val="19"/>
        </w:rPr>
        <w:t xml:space="preserve">As an experienced </w:t>
      </w:r>
      <w:r w:rsidR="001014AE">
        <w:rPr>
          <w:sz w:val="19"/>
          <w:szCs w:val="19"/>
        </w:rPr>
        <w:t>supply chain</w:t>
      </w:r>
      <w:r w:rsidRPr="0088159E">
        <w:rPr>
          <w:sz w:val="19"/>
          <w:szCs w:val="19"/>
        </w:rPr>
        <w:t xml:space="preserve"> professional, I </w:t>
      </w:r>
      <w:r>
        <w:rPr>
          <w:sz w:val="19"/>
          <w:szCs w:val="19"/>
        </w:rPr>
        <w:t xml:space="preserve">seek to excel in the field of </w:t>
      </w:r>
      <w:r w:rsidR="00E575D4">
        <w:rPr>
          <w:sz w:val="19"/>
          <w:szCs w:val="19"/>
        </w:rPr>
        <w:t xml:space="preserve">supply chain </w:t>
      </w:r>
      <w:r w:rsidRPr="0088159E">
        <w:rPr>
          <w:sz w:val="19"/>
          <w:szCs w:val="19"/>
        </w:rPr>
        <w:t>with my excellent presentation, leadership and communication skills.  I am looking for a new challenge, and</w:t>
      </w:r>
      <w:r w:rsidR="00C46FF3">
        <w:rPr>
          <w:sz w:val="19"/>
          <w:szCs w:val="19"/>
        </w:rPr>
        <w:t xml:space="preserve"> I</w:t>
      </w:r>
      <w:r w:rsidRPr="0088159E">
        <w:rPr>
          <w:sz w:val="19"/>
          <w:szCs w:val="19"/>
        </w:rPr>
        <w:t xml:space="preserve"> would like to utili</w:t>
      </w:r>
      <w:r>
        <w:rPr>
          <w:sz w:val="19"/>
          <w:szCs w:val="19"/>
        </w:rPr>
        <w:t>ze my abilities</w:t>
      </w:r>
      <w:r w:rsidRPr="0088159E">
        <w:rPr>
          <w:sz w:val="19"/>
          <w:szCs w:val="19"/>
        </w:rPr>
        <w:t xml:space="preserve"> a</w:t>
      </w:r>
      <w:r w:rsidR="001014AE">
        <w:rPr>
          <w:sz w:val="19"/>
          <w:szCs w:val="19"/>
        </w:rPr>
        <w:t xml:space="preserve">s a </w:t>
      </w:r>
      <w:r w:rsidR="00C46FF3">
        <w:rPr>
          <w:sz w:val="19"/>
          <w:szCs w:val="19"/>
        </w:rPr>
        <w:t>tool for being an asset</w:t>
      </w:r>
      <w:r w:rsidR="001014AE">
        <w:rPr>
          <w:sz w:val="19"/>
          <w:szCs w:val="19"/>
        </w:rPr>
        <w:t xml:space="preserve"> in a fast paced environment</w:t>
      </w:r>
      <w:r>
        <w:rPr>
          <w:sz w:val="19"/>
          <w:szCs w:val="19"/>
        </w:rPr>
        <w:t>.</w:t>
      </w:r>
    </w:p>
    <w:p w14:paraId="71EE4F48" w14:textId="77777777" w:rsidR="005016E8" w:rsidRDefault="005016E8" w:rsidP="009839D3">
      <w:pPr>
        <w:pStyle w:val="CategoryHeading"/>
        <w:rPr>
          <w:rFonts w:eastAsia="MS Mincho"/>
        </w:rPr>
      </w:pPr>
      <w:r>
        <w:rPr>
          <w:rFonts w:eastAsia="MS Mincho"/>
        </w:rPr>
        <w:t xml:space="preserve">Education </w:t>
      </w:r>
    </w:p>
    <w:p w14:paraId="5E647783" w14:textId="77777777" w:rsidR="005016E8" w:rsidRPr="008C2BD8" w:rsidRDefault="005016E8" w:rsidP="009839D3">
      <w:pPr>
        <w:pStyle w:val="Heading2"/>
      </w:pPr>
      <w:r>
        <w:t>Northern Illinois</w:t>
      </w:r>
      <w:r w:rsidRPr="008C2BD8">
        <w:t xml:space="preserve"> University</w:t>
      </w:r>
      <w:r>
        <w:t xml:space="preserve"> – DeKalb, Illinois</w:t>
      </w:r>
    </w:p>
    <w:p w14:paraId="4F49CE41" w14:textId="77777777" w:rsidR="005016E8" w:rsidRDefault="005016E8" w:rsidP="009839D3">
      <w:pPr>
        <w:pStyle w:val="CollegeDegree"/>
        <w:rPr>
          <w:rStyle w:val="JobChar"/>
        </w:rPr>
      </w:pPr>
      <w:r>
        <w:rPr>
          <w:rStyle w:val="JobChar"/>
        </w:rPr>
        <w:t xml:space="preserve">Bachelor of Science (BS) in Industrial Engineering </w:t>
      </w:r>
    </w:p>
    <w:p w14:paraId="5D7A8281" w14:textId="77777777" w:rsidR="005016E8" w:rsidRDefault="005016E8">
      <w:pPr>
        <w:pStyle w:val="CategoryHeading"/>
        <w:rPr>
          <w:rFonts w:eastAsia="MS Mincho"/>
        </w:rPr>
      </w:pPr>
      <w:r>
        <w:rPr>
          <w:rFonts w:eastAsia="MS Mincho"/>
        </w:rPr>
        <w:t>Job Related Skills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898"/>
        <w:gridCol w:w="4050"/>
        <w:gridCol w:w="3204"/>
      </w:tblGrid>
      <w:tr w:rsidR="005016E8" w:rsidRPr="009A74E3" w14:paraId="33FB2E3D" w14:textId="77777777">
        <w:tc>
          <w:tcPr>
            <w:tcW w:w="2898" w:type="dxa"/>
          </w:tcPr>
          <w:p w14:paraId="3FED8879" w14:textId="77777777" w:rsidR="005016E8" w:rsidRPr="009A74E3" w:rsidRDefault="003633D8">
            <w:pPr>
              <w:pStyle w:val="SkillsList"/>
            </w:pPr>
            <w:r>
              <w:t>Tableau</w:t>
            </w:r>
          </w:p>
          <w:p w14:paraId="16995C3B" w14:textId="77777777" w:rsidR="005016E8" w:rsidRPr="009A74E3" w:rsidRDefault="005016E8">
            <w:pPr>
              <w:pStyle w:val="SkillsList"/>
            </w:pPr>
            <w:r>
              <w:t>AutoCAD</w:t>
            </w:r>
          </w:p>
          <w:p w14:paraId="147407D9" w14:textId="77777777" w:rsidR="005016E8" w:rsidRPr="009A74E3" w:rsidRDefault="005016E8">
            <w:pPr>
              <w:pStyle w:val="SkillsList"/>
            </w:pPr>
            <w:r>
              <w:t>SolidWorks</w:t>
            </w:r>
          </w:p>
          <w:p w14:paraId="425DBD17" w14:textId="77777777" w:rsidR="005016E8" w:rsidRPr="009A74E3" w:rsidRDefault="007449DE">
            <w:pPr>
              <w:pStyle w:val="SkillsList"/>
            </w:pPr>
            <w:r>
              <w:t>Oracle</w:t>
            </w:r>
          </w:p>
          <w:p w14:paraId="212BEA1B" w14:textId="77777777" w:rsidR="005016E8" w:rsidRPr="009A74E3" w:rsidRDefault="00FA37A8">
            <w:pPr>
              <w:pStyle w:val="SkillsList"/>
            </w:pPr>
            <w:r>
              <w:t>Last Mile Home Delivery</w:t>
            </w:r>
          </w:p>
          <w:p w14:paraId="2CC0E3FA" w14:textId="77777777" w:rsidR="005016E8" w:rsidRPr="009A74E3" w:rsidRDefault="005016E8">
            <w:pPr>
              <w:pStyle w:val="SkillsList"/>
            </w:pPr>
            <w:r>
              <w:t>MOST</w:t>
            </w:r>
          </w:p>
          <w:p w14:paraId="7EF6C34F" w14:textId="77777777" w:rsidR="005016E8" w:rsidRDefault="005016E8">
            <w:pPr>
              <w:pStyle w:val="SkillsList"/>
            </w:pPr>
            <w:r>
              <w:t>Red Prairie</w:t>
            </w:r>
          </w:p>
          <w:p w14:paraId="5BAFB791" w14:textId="77777777" w:rsidR="005016E8" w:rsidRDefault="005016E8">
            <w:pPr>
              <w:pStyle w:val="SkillsList"/>
            </w:pPr>
            <w:r>
              <w:t>Presentation Skills</w:t>
            </w:r>
          </w:p>
          <w:p w14:paraId="7F2217E7" w14:textId="77777777" w:rsidR="005016E8" w:rsidRDefault="005016E8">
            <w:pPr>
              <w:pStyle w:val="SkillsList"/>
            </w:pPr>
            <w:r>
              <w:t xml:space="preserve">Microsoft </w:t>
            </w:r>
            <w:r w:rsidR="00FA37A8">
              <w:t>Office</w:t>
            </w:r>
          </w:p>
          <w:p w14:paraId="59FBFE24" w14:textId="77777777" w:rsidR="005016E8" w:rsidRDefault="005016E8">
            <w:pPr>
              <w:pStyle w:val="SkillsList"/>
            </w:pPr>
            <w:r>
              <w:t>SAP</w:t>
            </w:r>
          </w:p>
          <w:p w14:paraId="3351836B" w14:textId="77777777" w:rsidR="007C157C" w:rsidRPr="009A74E3" w:rsidRDefault="007C157C">
            <w:pPr>
              <w:pStyle w:val="SkillsList"/>
            </w:pPr>
            <w:r>
              <w:t xml:space="preserve">Negotiation                                     </w:t>
            </w:r>
          </w:p>
        </w:tc>
        <w:tc>
          <w:tcPr>
            <w:tcW w:w="4050" w:type="dxa"/>
          </w:tcPr>
          <w:p w14:paraId="592B7FA1" w14:textId="77777777" w:rsidR="005016E8" w:rsidRPr="009A74E3" w:rsidRDefault="005016E8">
            <w:pPr>
              <w:pStyle w:val="SkillsList"/>
            </w:pPr>
            <w:r>
              <w:t>Supervision in Industry</w:t>
            </w:r>
          </w:p>
          <w:p w14:paraId="74CC2292" w14:textId="77777777" w:rsidR="005016E8" w:rsidRPr="009A74E3" w:rsidRDefault="005016E8">
            <w:pPr>
              <w:pStyle w:val="SkillsList"/>
            </w:pPr>
            <w:r w:rsidRPr="009A74E3">
              <w:t>Employee Relations</w:t>
            </w:r>
          </w:p>
          <w:p w14:paraId="56572822" w14:textId="77777777" w:rsidR="005016E8" w:rsidRPr="009A74E3" w:rsidRDefault="005016E8">
            <w:pPr>
              <w:pStyle w:val="SkillsList"/>
            </w:pPr>
            <w:r>
              <w:t>Project Management</w:t>
            </w:r>
          </w:p>
          <w:p w14:paraId="68AB8C2C" w14:textId="77777777" w:rsidR="005016E8" w:rsidRPr="009A74E3" w:rsidRDefault="005016E8">
            <w:pPr>
              <w:pStyle w:val="SkillsList"/>
            </w:pPr>
            <w:r>
              <w:t>Work Measure &amp; Simplification</w:t>
            </w:r>
          </w:p>
          <w:p w14:paraId="182D5C70" w14:textId="77777777" w:rsidR="005016E8" w:rsidRPr="009A74E3" w:rsidRDefault="005016E8">
            <w:pPr>
              <w:pStyle w:val="SkillsList"/>
            </w:pPr>
            <w:r>
              <w:t>Occupational Analysis</w:t>
            </w:r>
          </w:p>
          <w:p w14:paraId="1F3FF01C" w14:textId="77777777" w:rsidR="005016E8" w:rsidRPr="009A74E3" w:rsidRDefault="005016E8">
            <w:pPr>
              <w:pStyle w:val="SkillsList"/>
            </w:pPr>
            <w:r>
              <w:t>Data Processing</w:t>
            </w:r>
          </w:p>
          <w:p w14:paraId="72EB1738" w14:textId="77777777" w:rsidR="005016E8" w:rsidRDefault="005016E8">
            <w:pPr>
              <w:pStyle w:val="SkillsList"/>
            </w:pPr>
            <w:r>
              <w:t>Labor Cost Projects</w:t>
            </w:r>
          </w:p>
          <w:p w14:paraId="3FE6B043" w14:textId="77777777" w:rsidR="005016E8" w:rsidRDefault="005016E8">
            <w:pPr>
              <w:pStyle w:val="SkillsList"/>
            </w:pPr>
            <w:r>
              <w:t>Process Analysis</w:t>
            </w:r>
          </w:p>
          <w:p w14:paraId="1004C9FE" w14:textId="77777777" w:rsidR="005016E8" w:rsidRDefault="00FA37A8">
            <w:pPr>
              <w:pStyle w:val="SkillsList"/>
            </w:pPr>
            <w:r>
              <w:t>Delivery Management System</w:t>
            </w:r>
          </w:p>
          <w:p w14:paraId="22C5CBF9" w14:textId="77777777" w:rsidR="005016E8" w:rsidRDefault="005016E8">
            <w:pPr>
              <w:pStyle w:val="SkillsList"/>
            </w:pPr>
            <w:r>
              <w:t>SQL</w:t>
            </w:r>
          </w:p>
          <w:p w14:paraId="192ED9DD" w14:textId="77777777" w:rsidR="007C157C" w:rsidRPr="009A74E3" w:rsidRDefault="007C157C">
            <w:pPr>
              <w:pStyle w:val="SkillsList"/>
            </w:pPr>
            <w:r>
              <w:t>Zycus</w:t>
            </w:r>
          </w:p>
        </w:tc>
        <w:tc>
          <w:tcPr>
            <w:tcW w:w="3204" w:type="dxa"/>
          </w:tcPr>
          <w:p w14:paraId="3568B4EC" w14:textId="77777777" w:rsidR="005016E8" w:rsidRPr="009A74E3" w:rsidRDefault="005016E8">
            <w:pPr>
              <w:pStyle w:val="SkillsList"/>
            </w:pPr>
            <w:r>
              <w:t>Warehouse Management System</w:t>
            </w:r>
          </w:p>
          <w:p w14:paraId="0CF1A013" w14:textId="77777777" w:rsidR="005016E8" w:rsidRPr="009A74E3" w:rsidRDefault="005016E8">
            <w:pPr>
              <w:pStyle w:val="SkillsList"/>
            </w:pPr>
            <w:r w:rsidRPr="009A74E3">
              <w:t>Training &amp; Development</w:t>
            </w:r>
          </w:p>
          <w:p w14:paraId="2C96A051" w14:textId="77777777" w:rsidR="005016E8" w:rsidRPr="009A74E3" w:rsidRDefault="005016E8">
            <w:pPr>
              <w:pStyle w:val="SkillsList"/>
            </w:pPr>
            <w:r>
              <w:t>ProRep</w:t>
            </w:r>
          </w:p>
          <w:p w14:paraId="29910BBC" w14:textId="77777777" w:rsidR="005016E8" w:rsidRPr="009A74E3" w:rsidRDefault="005016E8">
            <w:pPr>
              <w:pStyle w:val="SkillsList"/>
            </w:pPr>
            <w:r>
              <w:t>Piece / Incentive Rates</w:t>
            </w:r>
          </w:p>
          <w:p w14:paraId="3C7BE9A3" w14:textId="77777777" w:rsidR="005016E8" w:rsidRPr="009A74E3" w:rsidRDefault="005016E8">
            <w:pPr>
              <w:pStyle w:val="SkillsList"/>
            </w:pPr>
            <w:r>
              <w:t>5S/Lean</w:t>
            </w:r>
          </w:p>
          <w:p w14:paraId="78BEF0D9" w14:textId="77777777" w:rsidR="005016E8" w:rsidRPr="009A74E3" w:rsidRDefault="005016E8">
            <w:pPr>
              <w:pStyle w:val="SkillsList"/>
            </w:pPr>
            <w:r>
              <w:t>Best Methods</w:t>
            </w:r>
          </w:p>
          <w:p w14:paraId="502A9E7B" w14:textId="77777777" w:rsidR="005016E8" w:rsidRDefault="005016E8">
            <w:pPr>
              <w:pStyle w:val="SkillsList"/>
            </w:pPr>
            <w:r>
              <w:t>Continuous Improvement</w:t>
            </w:r>
          </w:p>
          <w:p w14:paraId="0E0EB306" w14:textId="77777777" w:rsidR="005016E8" w:rsidRDefault="005016E8">
            <w:pPr>
              <w:pStyle w:val="SkillsList"/>
            </w:pPr>
            <w:r>
              <w:t>Quality Control</w:t>
            </w:r>
          </w:p>
          <w:p w14:paraId="64F69497" w14:textId="77777777" w:rsidR="005016E8" w:rsidRDefault="00FA37A8">
            <w:pPr>
              <w:pStyle w:val="SkillsList"/>
            </w:pPr>
            <w:r>
              <w:t>RFP /RFQ</w:t>
            </w:r>
          </w:p>
          <w:p w14:paraId="62AF5386" w14:textId="77777777" w:rsidR="005016E8" w:rsidRDefault="005016E8">
            <w:pPr>
              <w:pStyle w:val="SkillsList"/>
            </w:pPr>
            <w:r>
              <w:t>Work Center Layout Design</w:t>
            </w:r>
          </w:p>
          <w:p w14:paraId="7B242061" w14:textId="77777777" w:rsidR="007C157C" w:rsidRPr="009A74E3" w:rsidRDefault="007C157C">
            <w:pPr>
              <w:pStyle w:val="SkillsList"/>
            </w:pPr>
            <w:r>
              <w:t>Descartes Route Planner</w:t>
            </w:r>
          </w:p>
        </w:tc>
      </w:tr>
    </w:tbl>
    <w:p w14:paraId="46299D85" w14:textId="77777777" w:rsidR="005016E8" w:rsidRDefault="005016E8">
      <w:pPr>
        <w:pStyle w:val="CategoryHeading"/>
        <w:rPr>
          <w:rFonts w:eastAsia="MS Mincho"/>
        </w:rPr>
      </w:pPr>
      <w:r>
        <w:rPr>
          <w:rFonts w:eastAsia="MS Mincho"/>
        </w:rPr>
        <w:t>Professional Experience</w:t>
      </w:r>
    </w:p>
    <w:p w14:paraId="458CDC78" w14:textId="77777777" w:rsidR="00F55C65" w:rsidRDefault="00F55C65" w:rsidP="00F55C65">
      <w:pPr>
        <w:pStyle w:val="Heading2"/>
      </w:pPr>
      <w:r>
        <w:rPr>
          <w:rStyle w:val="Employer"/>
          <w:rFonts w:cs="Bookman Old Style"/>
        </w:rPr>
        <w:t>The home depot</w:t>
      </w:r>
      <w:r>
        <w:t xml:space="preserve"> — </w:t>
      </w:r>
      <w:r w:rsidR="00E13511">
        <w:t>McDonough</w:t>
      </w:r>
      <w:r>
        <w:t>, GA</w:t>
      </w:r>
    </w:p>
    <w:p w14:paraId="47F2C9AD" w14:textId="77777777" w:rsidR="00F55C65" w:rsidRDefault="00E13511" w:rsidP="00F55C65">
      <w:pPr>
        <w:pStyle w:val="Job"/>
      </w:pPr>
      <w:r>
        <w:rPr>
          <w:rStyle w:val="JobTitle"/>
          <w:rFonts w:cs="Bookman Old Style"/>
        </w:rPr>
        <w:t xml:space="preserve">Industrial Engineer Manager </w:t>
      </w:r>
      <w:r w:rsidR="00F55C65">
        <w:rPr>
          <w:rStyle w:val="JobTitle"/>
          <w:rFonts w:cs="Bookman Old Style"/>
        </w:rPr>
        <w:t>(</w:t>
      </w:r>
      <w:r>
        <w:rPr>
          <w:rStyle w:val="JobTitle"/>
          <w:rFonts w:cs="Bookman Old Style"/>
        </w:rPr>
        <w:t>Distribution Operations</w:t>
      </w:r>
      <w:r w:rsidR="00F55C65">
        <w:rPr>
          <w:rStyle w:val="JobTitle"/>
          <w:rFonts w:cs="Bookman Old Style"/>
        </w:rPr>
        <w:t>)</w:t>
      </w:r>
      <w:r w:rsidR="00F55C65">
        <w:t xml:space="preserve">, </w:t>
      </w:r>
      <w:r>
        <w:t>March</w:t>
      </w:r>
      <w:r w:rsidR="00F55C65">
        <w:t xml:space="preserve"> 201</w:t>
      </w:r>
      <w:r>
        <w:t>8</w:t>
      </w:r>
      <w:r w:rsidR="00F55C65">
        <w:t xml:space="preserve"> to </w:t>
      </w:r>
      <w:r>
        <w:t>Current</w:t>
      </w:r>
    </w:p>
    <w:p w14:paraId="482FC2C5" w14:textId="77777777" w:rsidR="00F55C65" w:rsidRDefault="00E40C13" w:rsidP="00F55C65">
      <w:pPr>
        <w:pStyle w:val="BulletedList-Indent"/>
      </w:pPr>
      <w:r>
        <w:t xml:space="preserve">Project manager for </w:t>
      </w:r>
      <w:r w:rsidR="00EB010A">
        <w:t>process engineering opportunities</w:t>
      </w:r>
    </w:p>
    <w:p w14:paraId="6B4FDFFF" w14:textId="77777777" w:rsidR="00F55C65" w:rsidRPr="00FA37A8" w:rsidRDefault="00EB010A" w:rsidP="00F55C65">
      <w:pPr>
        <w:pStyle w:val="BulletedList"/>
        <w:tabs>
          <w:tab w:val="clear" w:pos="360"/>
          <w:tab w:val="num" w:pos="720"/>
        </w:tabs>
        <w:ind w:left="720"/>
      </w:pPr>
      <w:r>
        <w:t xml:space="preserve">Gives onsite as well as network </w:t>
      </w:r>
      <w:r w:rsidR="004C5AB0">
        <w:t xml:space="preserve">engineering </w:t>
      </w:r>
      <w:r>
        <w:t>support for SDCs</w:t>
      </w:r>
    </w:p>
    <w:p w14:paraId="72513112" w14:textId="77777777" w:rsidR="004C5AB0" w:rsidRDefault="004C5AB0" w:rsidP="004C5AB0">
      <w:pPr>
        <w:pStyle w:val="BulletedList-Indent"/>
      </w:pPr>
      <w:r w:rsidRPr="004C5AB0">
        <w:t>Investigate, develop and maintain standards &amp; processes</w:t>
      </w:r>
    </w:p>
    <w:p w14:paraId="2FD46E0F" w14:textId="77777777" w:rsidR="004C5AB0" w:rsidRDefault="004C5AB0" w:rsidP="004C5AB0">
      <w:pPr>
        <w:pStyle w:val="BulletedList-Indent"/>
      </w:pPr>
      <w:r w:rsidRPr="004C5AB0">
        <w:t>Trains, develops, mentors and manages employee performance</w:t>
      </w:r>
    </w:p>
    <w:p w14:paraId="038F0C4C" w14:textId="77777777" w:rsidR="004C5AB0" w:rsidRPr="004C5AB0" w:rsidRDefault="004C5AB0" w:rsidP="004C5AB0">
      <w:pPr>
        <w:pStyle w:val="BulletedList-Indent"/>
      </w:pPr>
      <w:r w:rsidRPr="004C5AB0">
        <w:t>Assist leadership team in establishing project strate</w:t>
      </w:r>
      <w:r>
        <w:t xml:space="preserve">gies, </w:t>
      </w:r>
      <w:r w:rsidRPr="004C5AB0">
        <w:t>cost / benefit analysis to ensure project success</w:t>
      </w:r>
    </w:p>
    <w:p w14:paraId="21D760BB" w14:textId="77777777" w:rsidR="00F55C65" w:rsidRDefault="004C5AB0" w:rsidP="00F55C65">
      <w:pPr>
        <w:pStyle w:val="BulletedList-Indent"/>
      </w:pPr>
      <w:r>
        <w:t xml:space="preserve">Responsible for root cause analysis, metric generation &amp; corrective action planning </w:t>
      </w:r>
    </w:p>
    <w:p w14:paraId="5EA6A459" w14:textId="77777777" w:rsidR="00591842" w:rsidRDefault="00591842" w:rsidP="00591842">
      <w:pPr>
        <w:pStyle w:val="BulletedList-Indent"/>
      </w:pPr>
      <w:r w:rsidRPr="00591842">
        <w:t xml:space="preserve">Manages engineering implementation with other departments, functions, </w:t>
      </w:r>
      <w:r w:rsidR="000F07D3">
        <w:t>&amp;</w:t>
      </w:r>
      <w:r w:rsidRPr="00591842">
        <w:t xml:space="preserve"> customers</w:t>
      </w:r>
    </w:p>
    <w:p w14:paraId="39FBCFEF" w14:textId="77777777" w:rsidR="005E46F2" w:rsidRPr="00591842" w:rsidRDefault="005E46F2" w:rsidP="00591842">
      <w:pPr>
        <w:pStyle w:val="BulletedList-Indent"/>
      </w:pPr>
      <w:r>
        <w:t xml:space="preserve">Project Lead for waste reduction / standardization project that will yield </w:t>
      </w:r>
      <w:r w:rsidR="004F1FCA">
        <w:t>2</w:t>
      </w:r>
      <w:r>
        <w:t xml:space="preserve"> million dollars plus for SDC network</w:t>
      </w:r>
    </w:p>
    <w:p w14:paraId="0C64E95B" w14:textId="77777777" w:rsidR="004C5AB0" w:rsidRDefault="004C5AB0" w:rsidP="00591842">
      <w:pPr>
        <w:pStyle w:val="BulletedList-Indent"/>
        <w:numPr>
          <w:ilvl w:val="0"/>
          <w:numId w:val="0"/>
        </w:numPr>
        <w:ind w:left="720"/>
      </w:pPr>
    </w:p>
    <w:p w14:paraId="16590042" w14:textId="77777777" w:rsidR="00F55C65" w:rsidRDefault="00F55C65" w:rsidP="007C157C">
      <w:pPr>
        <w:pStyle w:val="Heading2"/>
        <w:rPr>
          <w:rStyle w:val="Employer"/>
          <w:rFonts w:cs="Bookman Old Style"/>
        </w:rPr>
      </w:pPr>
    </w:p>
    <w:p w14:paraId="6F6BA04B" w14:textId="77777777" w:rsidR="00F55C65" w:rsidRDefault="00F55C65" w:rsidP="007C157C">
      <w:pPr>
        <w:pStyle w:val="Heading2"/>
        <w:rPr>
          <w:rStyle w:val="Employer"/>
          <w:rFonts w:cs="Bookman Old Style"/>
        </w:rPr>
      </w:pPr>
    </w:p>
    <w:p w14:paraId="0EF13F8E" w14:textId="77777777" w:rsidR="00F55C65" w:rsidRDefault="00F55C65" w:rsidP="007C157C">
      <w:pPr>
        <w:pStyle w:val="Heading2"/>
        <w:rPr>
          <w:rStyle w:val="Employer"/>
          <w:rFonts w:cs="Bookman Old Style"/>
        </w:rPr>
      </w:pPr>
    </w:p>
    <w:p w14:paraId="581FEA0D" w14:textId="77777777" w:rsidR="00F55C65" w:rsidRDefault="00F55C65" w:rsidP="007C157C">
      <w:pPr>
        <w:pStyle w:val="Heading2"/>
        <w:rPr>
          <w:rStyle w:val="Employer"/>
          <w:rFonts w:cs="Bookman Old Style"/>
        </w:rPr>
      </w:pPr>
    </w:p>
    <w:p w14:paraId="5B62C8CA" w14:textId="77777777" w:rsidR="007C157C" w:rsidRDefault="007C157C" w:rsidP="007C157C">
      <w:pPr>
        <w:pStyle w:val="Heading2"/>
      </w:pPr>
      <w:r>
        <w:rPr>
          <w:rStyle w:val="Employer"/>
          <w:rFonts w:cs="Bookman Old Style"/>
        </w:rPr>
        <w:lastRenderedPageBreak/>
        <w:t>The home depot</w:t>
      </w:r>
      <w:r>
        <w:t xml:space="preserve"> — Atlanta, GA</w:t>
      </w:r>
    </w:p>
    <w:p w14:paraId="77BDE5F0" w14:textId="77777777" w:rsidR="007C157C" w:rsidRDefault="007C157C" w:rsidP="007C157C">
      <w:pPr>
        <w:pStyle w:val="Job"/>
      </w:pPr>
      <w:r>
        <w:rPr>
          <w:rStyle w:val="JobTitle"/>
          <w:rFonts w:cs="Bookman Old Style"/>
        </w:rPr>
        <w:t>Logistics Manager (Store Delivery Escalations)</w:t>
      </w:r>
      <w:r>
        <w:t xml:space="preserve">, June 2017 to </w:t>
      </w:r>
      <w:r w:rsidR="00F55C65">
        <w:t>March 2018</w:t>
      </w:r>
    </w:p>
    <w:p w14:paraId="4B2B325B" w14:textId="77777777" w:rsidR="007C157C" w:rsidRDefault="00F55C65" w:rsidP="007C157C">
      <w:pPr>
        <w:pStyle w:val="BulletedList-Indent"/>
      </w:pPr>
      <w:r>
        <w:t>Identified</w:t>
      </w:r>
      <w:r w:rsidR="00E26D06">
        <w:t xml:space="preserve"> opportunities for system sourcing enchantments</w:t>
      </w:r>
    </w:p>
    <w:p w14:paraId="5337A4CC" w14:textId="77777777" w:rsidR="00D777E3" w:rsidRPr="00FA37A8" w:rsidRDefault="00D777E3" w:rsidP="007C157C">
      <w:pPr>
        <w:pStyle w:val="BulletedList-Indent"/>
      </w:pPr>
      <w:r>
        <w:t>Manage</w:t>
      </w:r>
      <w:r w:rsidR="00F55C65">
        <w:t>d</w:t>
      </w:r>
      <w:r>
        <w:t xml:space="preserve"> store delivery operation KPI</w:t>
      </w:r>
    </w:p>
    <w:p w14:paraId="18BA1ADA" w14:textId="77777777" w:rsidR="007C157C" w:rsidRPr="00E140F1" w:rsidRDefault="00E26D06" w:rsidP="007C157C">
      <w:pPr>
        <w:pStyle w:val="BulletedList"/>
        <w:ind w:firstLine="0"/>
      </w:pPr>
      <w:r>
        <w:t>Provide</w:t>
      </w:r>
      <w:r w:rsidR="00F55C65">
        <w:t>d</w:t>
      </w:r>
      <w:r>
        <w:t xml:space="preserve"> store training for delivery systems</w:t>
      </w:r>
    </w:p>
    <w:p w14:paraId="36A4D086" w14:textId="77777777" w:rsidR="007C157C" w:rsidRPr="00FA37A8" w:rsidRDefault="00E26D06" w:rsidP="007C157C">
      <w:pPr>
        <w:pStyle w:val="BulletedList"/>
        <w:tabs>
          <w:tab w:val="clear" w:pos="360"/>
          <w:tab w:val="num" w:pos="720"/>
        </w:tabs>
        <w:ind w:left="720"/>
      </w:pPr>
      <w:r>
        <w:t>Manage</w:t>
      </w:r>
      <w:r w:rsidR="00F55C65">
        <w:t>d</w:t>
      </w:r>
      <w:r>
        <w:t xml:space="preserve"> service level agreements for store responses</w:t>
      </w:r>
    </w:p>
    <w:p w14:paraId="6BE0686A" w14:textId="77777777" w:rsidR="00D777E3" w:rsidRDefault="00F55C65" w:rsidP="007C157C">
      <w:pPr>
        <w:pStyle w:val="BulletedList-Indent"/>
      </w:pPr>
      <w:r>
        <w:t>Acted</w:t>
      </w:r>
      <w:r w:rsidR="00D777E3" w:rsidRPr="00D777E3">
        <w:t xml:space="preserve"> as </w:t>
      </w:r>
      <w:r w:rsidR="00D777E3">
        <w:t xml:space="preserve">a single point of contact for all </w:t>
      </w:r>
      <w:r w:rsidR="00D777E3" w:rsidRPr="00D777E3">
        <w:t xml:space="preserve">of </w:t>
      </w:r>
      <w:r w:rsidR="00D777E3">
        <w:t>The Home Depot stores for all deliveries that need escalation</w:t>
      </w:r>
    </w:p>
    <w:p w14:paraId="1B128C24" w14:textId="77777777" w:rsidR="00D777E3" w:rsidRPr="00D777E3" w:rsidRDefault="00F55C65" w:rsidP="007C157C">
      <w:pPr>
        <w:pStyle w:val="BulletedList-Indent"/>
      </w:pPr>
      <w:r>
        <w:t>Liaison</w:t>
      </w:r>
      <w:r w:rsidR="00D777E3">
        <w:t xml:space="preserve"> between</w:t>
      </w:r>
      <w:r w:rsidR="00246BDB">
        <w:t xml:space="preserve"> external /</w:t>
      </w:r>
      <w:r w:rsidR="00D777E3">
        <w:t xml:space="preserve"> internal customers, carriers and stores</w:t>
      </w:r>
    </w:p>
    <w:p w14:paraId="31970EA1" w14:textId="77777777" w:rsidR="007C157C" w:rsidRDefault="00F55C65" w:rsidP="007C157C">
      <w:pPr>
        <w:pStyle w:val="BulletedList-Indent"/>
      </w:pPr>
      <w:r>
        <w:t>Drove</w:t>
      </w:r>
      <w:r w:rsidR="007C157C" w:rsidRPr="00E140F1">
        <w:t xml:space="preserve"> DOT requirements with carriers</w:t>
      </w:r>
    </w:p>
    <w:p w14:paraId="0B191042" w14:textId="77777777" w:rsidR="00A273CA" w:rsidRDefault="00F55C65" w:rsidP="007C157C">
      <w:pPr>
        <w:pStyle w:val="BulletedList-Indent"/>
      </w:pPr>
      <w:r>
        <w:t>Identified</w:t>
      </w:r>
      <w:r w:rsidR="00A273CA">
        <w:t xml:space="preserve"> opportunities for various truck delivery types (flatbed, van, &amp; box truck)</w:t>
      </w:r>
    </w:p>
    <w:p w14:paraId="5B915851" w14:textId="77777777" w:rsidR="007C157C" w:rsidRDefault="007C157C" w:rsidP="00FA37A8">
      <w:pPr>
        <w:pStyle w:val="Heading2"/>
        <w:rPr>
          <w:rStyle w:val="Employer"/>
          <w:rFonts w:cs="Bookman Old Style"/>
        </w:rPr>
      </w:pPr>
    </w:p>
    <w:p w14:paraId="71F5F8EF" w14:textId="77777777" w:rsidR="00FA37A8" w:rsidRDefault="00FA37A8" w:rsidP="00FA37A8">
      <w:pPr>
        <w:pStyle w:val="Heading2"/>
      </w:pPr>
      <w:r>
        <w:rPr>
          <w:rStyle w:val="Employer"/>
          <w:rFonts w:cs="Bookman Old Style"/>
        </w:rPr>
        <w:t>The home depot</w:t>
      </w:r>
      <w:r>
        <w:t xml:space="preserve"> — Atlanta, GA</w:t>
      </w:r>
    </w:p>
    <w:p w14:paraId="045BDD0B" w14:textId="77777777" w:rsidR="004C7CDA" w:rsidRDefault="004C7CDA" w:rsidP="004C7CDA">
      <w:pPr>
        <w:pStyle w:val="Job"/>
      </w:pPr>
      <w:r>
        <w:rPr>
          <w:rStyle w:val="JobTitle"/>
          <w:rFonts w:cs="Bookman Old Style"/>
        </w:rPr>
        <w:t>Logistics Manager (Appliance Delivery / Contracts)</w:t>
      </w:r>
      <w:r>
        <w:t>, January 2017 to June 2017</w:t>
      </w:r>
    </w:p>
    <w:p w14:paraId="533B97FB" w14:textId="77777777" w:rsidR="004C7CDA" w:rsidRPr="00FA37A8" w:rsidRDefault="004C7CDA" w:rsidP="004C7CDA">
      <w:pPr>
        <w:pStyle w:val="BulletedList-Indent"/>
      </w:pPr>
      <w:r>
        <w:t>Managed creation of appliance delivery experience</w:t>
      </w:r>
    </w:p>
    <w:p w14:paraId="30425FBC" w14:textId="77777777" w:rsidR="004C7CDA" w:rsidRPr="00E140F1" w:rsidRDefault="007C157C" w:rsidP="004C7CDA">
      <w:pPr>
        <w:pStyle w:val="BulletedList"/>
        <w:ind w:firstLine="0"/>
      </w:pPr>
      <w:r>
        <w:t>Liaison</w:t>
      </w:r>
      <w:r w:rsidR="00F55C65">
        <w:t xml:space="preserve"> for</w:t>
      </w:r>
      <w:r w:rsidR="004C7CDA" w:rsidRPr="00E140F1">
        <w:t xml:space="preserve"> stores, customers, as well as transportation providers</w:t>
      </w:r>
    </w:p>
    <w:p w14:paraId="7D5F8A2E" w14:textId="77777777" w:rsidR="004C7CDA" w:rsidRPr="00FA37A8" w:rsidRDefault="004C7CDA" w:rsidP="004C7CDA">
      <w:pPr>
        <w:pStyle w:val="BulletedList"/>
        <w:tabs>
          <w:tab w:val="clear" w:pos="360"/>
          <w:tab w:val="num" w:pos="720"/>
        </w:tabs>
        <w:ind w:left="720"/>
      </w:pPr>
      <w:r w:rsidRPr="00E140F1">
        <w:t>Maintain</w:t>
      </w:r>
      <w:r w:rsidR="007C157C">
        <w:t>ed</w:t>
      </w:r>
      <w:r w:rsidRPr="00E140F1">
        <w:t xml:space="preserve"> relationship with system and planning teams, and other support functions</w:t>
      </w:r>
    </w:p>
    <w:p w14:paraId="55451393" w14:textId="77777777" w:rsidR="004C7CDA" w:rsidRPr="00E140F1" w:rsidRDefault="004C7CDA" w:rsidP="004C7CDA">
      <w:pPr>
        <w:pStyle w:val="BulletedList"/>
        <w:ind w:firstLine="0"/>
      </w:pPr>
      <w:r w:rsidRPr="00E140F1">
        <w:t>Provide leadership with</w:t>
      </w:r>
      <w:r>
        <w:t xml:space="preserve"> contract</w:t>
      </w:r>
      <w:r w:rsidRPr="00E140F1">
        <w:t xml:space="preserve"> recommendations via analysis</w:t>
      </w:r>
    </w:p>
    <w:p w14:paraId="560CDAD3" w14:textId="77777777" w:rsidR="004C7CDA" w:rsidRPr="00E140F1" w:rsidRDefault="004C7CDA" w:rsidP="004C7CDA">
      <w:pPr>
        <w:pStyle w:val="BulletedList"/>
        <w:ind w:firstLine="0"/>
      </w:pPr>
      <w:r>
        <w:t>Project lead for RFP and RFQ</w:t>
      </w:r>
    </w:p>
    <w:p w14:paraId="4633A41F" w14:textId="77777777" w:rsidR="004C7CDA" w:rsidRDefault="004C7CDA" w:rsidP="004C7CDA">
      <w:pPr>
        <w:pStyle w:val="BulletedList-Indent"/>
      </w:pPr>
      <w:r>
        <w:t xml:space="preserve">Negotiated </w:t>
      </w:r>
      <w:r w:rsidR="00F55C65">
        <w:t xml:space="preserve">contract </w:t>
      </w:r>
      <w:r>
        <w:t xml:space="preserve">rates </w:t>
      </w:r>
    </w:p>
    <w:p w14:paraId="462C2070" w14:textId="77777777" w:rsidR="004C7CDA" w:rsidRDefault="004C7CDA" w:rsidP="004C7CDA">
      <w:pPr>
        <w:pStyle w:val="BulletedList-Indent"/>
      </w:pPr>
      <w:r w:rsidRPr="00E140F1">
        <w:t>Drive DOT requirements with carriers</w:t>
      </w:r>
    </w:p>
    <w:p w14:paraId="25E54719" w14:textId="77777777" w:rsidR="007C157C" w:rsidRDefault="007C157C" w:rsidP="004C7CDA">
      <w:pPr>
        <w:pStyle w:val="BulletedList-Indent"/>
      </w:pPr>
      <w:r>
        <w:t>Managed the facilitation and implementation of each delivery agreement</w:t>
      </w:r>
    </w:p>
    <w:p w14:paraId="67E55ED3" w14:textId="77777777" w:rsidR="007C157C" w:rsidRDefault="007C157C" w:rsidP="004C7CDA">
      <w:pPr>
        <w:pStyle w:val="BulletedList-Indent"/>
      </w:pPr>
      <w:r>
        <w:t>Identified</w:t>
      </w:r>
      <w:r w:rsidRPr="007C157C">
        <w:t xml:space="preserve"> operational and financial improvement opportunities relating to contract performance as well as responds to negotiation inquiries</w:t>
      </w:r>
    </w:p>
    <w:p w14:paraId="6573AF33" w14:textId="77777777" w:rsidR="007C157C" w:rsidRDefault="007C157C" w:rsidP="007C157C">
      <w:pPr>
        <w:pStyle w:val="BulletedList-Indent"/>
        <w:numPr>
          <w:ilvl w:val="0"/>
          <w:numId w:val="0"/>
        </w:numPr>
        <w:ind w:left="720"/>
      </w:pPr>
      <w:r>
        <w:t xml:space="preserve"> </w:t>
      </w:r>
    </w:p>
    <w:p w14:paraId="22151C9C" w14:textId="77777777" w:rsidR="007C157C" w:rsidRDefault="007C157C" w:rsidP="007C157C">
      <w:pPr>
        <w:pStyle w:val="Heading2"/>
      </w:pPr>
      <w:r>
        <w:rPr>
          <w:rStyle w:val="Employer"/>
          <w:rFonts w:cs="Bookman Old Style"/>
        </w:rPr>
        <w:t>The home depot</w:t>
      </w:r>
      <w:r>
        <w:t xml:space="preserve"> — Atlanta, GA</w:t>
      </w:r>
    </w:p>
    <w:p w14:paraId="1EF7416C" w14:textId="77777777" w:rsidR="00FA37A8" w:rsidRDefault="00FA37A8" w:rsidP="00FA37A8">
      <w:pPr>
        <w:pStyle w:val="Job"/>
      </w:pPr>
      <w:r>
        <w:rPr>
          <w:rStyle w:val="JobTitle"/>
          <w:rFonts w:cs="Bookman Old Style"/>
        </w:rPr>
        <w:t>Logistics Manager (</w:t>
      </w:r>
      <w:r w:rsidR="00D777E3">
        <w:rPr>
          <w:rStyle w:val="JobTitle"/>
          <w:rFonts w:cs="Bookman Old Style"/>
        </w:rPr>
        <w:t xml:space="preserve">Store Delivery </w:t>
      </w:r>
      <w:r>
        <w:rPr>
          <w:rStyle w:val="JobTitle"/>
          <w:rFonts w:cs="Bookman Old Style"/>
        </w:rPr>
        <w:t>Operations)</w:t>
      </w:r>
      <w:r>
        <w:t>, January 2016 to January 2017</w:t>
      </w:r>
    </w:p>
    <w:p w14:paraId="0E95A148" w14:textId="77777777" w:rsidR="00FA37A8" w:rsidRPr="00FA37A8" w:rsidRDefault="00FA37A8" w:rsidP="00FA37A8">
      <w:pPr>
        <w:pStyle w:val="BulletedList-Indent"/>
      </w:pPr>
      <w:r w:rsidRPr="00E140F1">
        <w:t>Supervise</w:t>
      </w:r>
      <w:r w:rsidR="004C7CDA">
        <w:t>d</w:t>
      </w:r>
      <w:r w:rsidRPr="00E140F1">
        <w:t xml:space="preserve"> the functions and activities of the</w:t>
      </w:r>
      <w:r w:rsidR="00E140F1">
        <w:t xml:space="preserve"> last mile</w:t>
      </w:r>
      <w:r w:rsidRPr="00E140F1">
        <w:t xml:space="preserve"> home delivery process </w:t>
      </w:r>
    </w:p>
    <w:p w14:paraId="1D5900DA" w14:textId="77777777" w:rsidR="00FA37A8" w:rsidRPr="00E140F1" w:rsidRDefault="00FA37A8" w:rsidP="00FA37A8">
      <w:pPr>
        <w:pStyle w:val="BulletedList"/>
        <w:ind w:firstLine="0"/>
      </w:pPr>
      <w:r w:rsidRPr="00E140F1">
        <w:t>Coordinate</w:t>
      </w:r>
      <w:r w:rsidR="004C7CDA">
        <w:t>d</w:t>
      </w:r>
      <w:r w:rsidRPr="00E140F1">
        <w:t xml:space="preserve"> with stores, customers, as well as transportation providers</w:t>
      </w:r>
    </w:p>
    <w:p w14:paraId="7A827FC9" w14:textId="77777777" w:rsidR="00FA37A8" w:rsidRPr="00FA37A8" w:rsidRDefault="00FA37A8" w:rsidP="00FA37A8">
      <w:pPr>
        <w:pStyle w:val="BulletedList"/>
        <w:tabs>
          <w:tab w:val="clear" w:pos="360"/>
          <w:tab w:val="num" w:pos="720"/>
        </w:tabs>
        <w:ind w:left="720"/>
      </w:pPr>
      <w:r w:rsidRPr="00E140F1">
        <w:t>Maintain</w:t>
      </w:r>
      <w:r w:rsidR="004C7CDA">
        <w:t>ed</w:t>
      </w:r>
      <w:r w:rsidRPr="00E140F1">
        <w:t xml:space="preserve"> a close working relationship with system and planning teams, and other support functions</w:t>
      </w:r>
    </w:p>
    <w:p w14:paraId="7B6D44FE" w14:textId="77777777" w:rsidR="00FA37A8" w:rsidRPr="00E140F1" w:rsidRDefault="00FA37A8" w:rsidP="00FA37A8">
      <w:pPr>
        <w:pStyle w:val="BulletedList"/>
        <w:ind w:firstLine="0"/>
      </w:pPr>
      <w:r w:rsidRPr="00E140F1">
        <w:t>Provide</w:t>
      </w:r>
      <w:r w:rsidR="004C7CDA">
        <w:t>d</w:t>
      </w:r>
      <w:r w:rsidRPr="00E140F1">
        <w:t xml:space="preserve"> leadership with recommendations via analysis</w:t>
      </w:r>
    </w:p>
    <w:p w14:paraId="29FCB198" w14:textId="77777777" w:rsidR="00FA37A8" w:rsidRPr="00E140F1" w:rsidRDefault="00FA37A8" w:rsidP="00FA37A8">
      <w:pPr>
        <w:pStyle w:val="BulletedList"/>
        <w:ind w:firstLine="0"/>
      </w:pPr>
      <w:r>
        <w:t>Project lead for RFP and RFQ</w:t>
      </w:r>
    </w:p>
    <w:p w14:paraId="5E35EEA8" w14:textId="77777777" w:rsidR="00FA37A8" w:rsidRPr="00E140F1" w:rsidRDefault="00FA37A8" w:rsidP="00FA37A8">
      <w:pPr>
        <w:pStyle w:val="BulletedList-Indent"/>
      </w:pPr>
      <w:r w:rsidRPr="00E140F1">
        <w:t>Responsible for delivery results and metrics</w:t>
      </w:r>
    </w:p>
    <w:p w14:paraId="56118616" w14:textId="77777777" w:rsidR="00FA37A8" w:rsidRPr="00E140F1" w:rsidRDefault="00FA37A8" w:rsidP="00FA37A8">
      <w:pPr>
        <w:pStyle w:val="BulletedList-Indent"/>
      </w:pPr>
      <w:r>
        <w:t>Provide</w:t>
      </w:r>
      <w:r w:rsidR="004C7CDA">
        <w:t>d</w:t>
      </w:r>
      <w:r>
        <w:t xml:space="preserve"> internal customers with cost and operational solutions</w:t>
      </w:r>
    </w:p>
    <w:p w14:paraId="7951D8C6" w14:textId="77777777" w:rsidR="00E140F1" w:rsidRDefault="00E140F1" w:rsidP="00FA37A8">
      <w:pPr>
        <w:pStyle w:val="BulletedList-Indent"/>
      </w:pPr>
      <w:r w:rsidRPr="00E140F1">
        <w:t>Maintain</w:t>
      </w:r>
      <w:r w:rsidR="004C7CDA">
        <w:t>ed</w:t>
      </w:r>
      <w:r w:rsidRPr="00E140F1">
        <w:t>, report and drive Key Performance Indicators (KPI) and/or Service Level Agreements (SLA)</w:t>
      </w:r>
    </w:p>
    <w:p w14:paraId="53F61B84" w14:textId="77777777" w:rsidR="00E140F1" w:rsidRPr="00E140F1" w:rsidRDefault="004C7CDA" w:rsidP="00E140F1">
      <w:pPr>
        <w:pStyle w:val="BulletedList-Indent"/>
      </w:pPr>
      <w:r>
        <w:t>Ensured</w:t>
      </w:r>
      <w:r w:rsidR="00E140F1" w:rsidRPr="00E140F1">
        <w:t xml:space="preserve"> DOT requirements with carriers</w:t>
      </w:r>
    </w:p>
    <w:p w14:paraId="238A6CE6" w14:textId="77777777" w:rsidR="00FA37A8" w:rsidRDefault="00FA37A8" w:rsidP="005E6F23">
      <w:pPr>
        <w:pStyle w:val="Heading2"/>
        <w:rPr>
          <w:rStyle w:val="Employer"/>
          <w:rFonts w:cs="Bookman Old Style"/>
        </w:rPr>
      </w:pPr>
    </w:p>
    <w:p w14:paraId="10807425" w14:textId="77777777" w:rsidR="005E6F23" w:rsidRDefault="005E6F23" w:rsidP="005E6F23">
      <w:pPr>
        <w:pStyle w:val="Heading2"/>
      </w:pPr>
      <w:r>
        <w:rPr>
          <w:rStyle w:val="Employer"/>
          <w:rFonts w:cs="Bookman Old Style"/>
        </w:rPr>
        <w:t>The home depot</w:t>
      </w:r>
      <w:r>
        <w:t xml:space="preserve"> — Atlanta, GA</w:t>
      </w:r>
    </w:p>
    <w:p w14:paraId="2AF478F3" w14:textId="77777777" w:rsidR="005E6F23" w:rsidRDefault="005E6F23" w:rsidP="005E6F23">
      <w:pPr>
        <w:pStyle w:val="Job"/>
      </w:pPr>
      <w:r>
        <w:rPr>
          <w:rStyle w:val="JobTitle"/>
          <w:rFonts w:cs="Bookman Old Style"/>
        </w:rPr>
        <w:t>Sr. Logistics Analyst (</w:t>
      </w:r>
      <w:r w:rsidR="00912480">
        <w:rPr>
          <w:rStyle w:val="JobTitle"/>
          <w:rFonts w:cs="Bookman Old Style"/>
        </w:rPr>
        <w:t>Transportation</w:t>
      </w:r>
      <w:r>
        <w:rPr>
          <w:rStyle w:val="JobTitle"/>
          <w:rFonts w:cs="Bookman Old Style"/>
        </w:rPr>
        <w:t>)</w:t>
      </w:r>
      <w:r>
        <w:t xml:space="preserve">, January 2013 to </w:t>
      </w:r>
      <w:r w:rsidR="00FA37A8">
        <w:t>January 2016</w:t>
      </w:r>
    </w:p>
    <w:p w14:paraId="7FD0BD04" w14:textId="77777777" w:rsidR="00DE6EA0" w:rsidRDefault="00DE6EA0" w:rsidP="00DE6EA0">
      <w:pPr>
        <w:pStyle w:val="BulletedList"/>
        <w:ind w:firstLine="0"/>
      </w:pPr>
      <w:r>
        <w:t>Provide</w:t>
      </w:r>
      <w:r w:rsidR="004C7CDA">
        <w:t>d</w:t>
      </w:r>
      <w:r>
        <w:t xml:space="preserve"> </w:t>
      </w:r>
      <w:r w:rsidR="00C46FF3">
        <w:t>domestic transportation strategies</w:t>
      </w:r>
      <w:r>
        <w:t xml:space="preserve"> for distribution center</w:t>
      </w:r>
      <w:r w:rsidR="00C92DC3">
        <w:t>s across The Home Depot network</w:t>
      </w:r>
    </w:p>
    <w:p w14:paraId="05F0523F" w14:textId="77777777" w:rsidR="00DE6EA0" w:rsidRDefault="00DE6EA0" w:rsidP="00DE6EA0">
      <w:pPr>
        <w:pStyle w:val="BulletedList-Indent"/>
      </w:pPr>
      <w:r>
        <w:t>Negotiate</w:t>
      </w:r>
      <w:r w:rsidR="004C7CDA">
        <w:t>d</w:t>
      </w:r>
      <w:r>
        <w:t xml:space="preserve"> </w:t>
      </w:r>
      <w:r w:rsidR="00F44CE3">
        <w:t>and manage all</w:t>
      </w:r>
      <w:r>
        <w:t xml:space="preserve"> rates for dedicated</w:t>
      </w:r>
      <w:r w:rsidR="00C92DC3">
        <w:t xml:space="preserve"> and yard</w:t>
      </w:r>
      <w:r w:rsidR="000E2FBA">
        <w:t xml:space="preserve"> service</w:t>
      </w:r>
      <w:r w:rsidR="00C92DC3">
        <w:t xml:space="preserve"> bids</w:t>
      </w:r>
    </w:p>
    <w:p w14:paraId="6F8FDDE0" w14:textId="77777777" w:rsidR="00DE6EA0" w:rsidRDefault="00DE6EA0" w:rsidP="00DE6EA0">
      <w:pPr>
        <w:pStyle w:val="BulletedList"/>
        <w:ind w:firstLine="0"/>
        <w:rPr>
          <w:b/>
          <w:bCs/>
        </w:rPr>
      </w:pPr>
      <w:r>
        <w:t>Identifie</w:t>
      </w:r>
      <w:r w:rsidR="004C7CDA">
        <w:t>d</w:t>
      </w:r>
      <w:r>
        <w:t xml:space="preserve"> problems and provide recommendations th</w:t>
      </w:r>
      <w:r w:rsidR="00C92DC3">
        <w:t>at support logistics management</w:t>
      </w:r>
    </w:p>
    <w:p w14:paraId="7D3FD3E8" w14:textId="77777777" w:rsidR="00DE6EA0" w:rsidRPr="005B008E" w:rsidRDefault="00DE6EA0" w:rsidP="00DE6EA0">
      <w:pPr>
        <w:pStyle w:val="BulletedList"/>
        <w:tabs>
          <w:tab w:val="clear" w:pos="360"/>
          <w:tab w:val="num" w:pos="720"/>
        </w:tabs>
        <w:ind w:left="720"/>
      </w:pPr>
      <w:r>
        <w:t>Responsible for p</w:t>
      </w:r>
      <w:r w:rsidRPr="005B008E">
        <w:t>resent</w:t>
      </w:r>
      <w:r>
        <w:t>ing</w:t>
      </w:r>
      <w:r w:rsidRPr="005B008E">
        <w:t xml:space="preserve"> </w:t>
      </w:r>
      <w:r>
        <w:t>ideas that continuously improve data management</w:t>
      </w:r>
      <w:r w:rsidR="00912480">
        <w:t xml:space="preserve"> as well as lowering costs</w:t>
      </w:r>
    </w:p>
    <w:p w14:paraId="14B15D1A" w14:textId="77777777" w:rsidR="00DE6EA0" w:rsidRDefault="00DE6EA0" w:rsidP="00DE6EA0">
      <w:pPr>
        <w:pStyle w:val="BulletedList"/>
        <w:ind w:firstLine="0"/>
        <w:rPr>
          <w:b/>
          <w:bCs/>
        </w:rPr>
      </w:pPr>
      <w:r>
        <w:t xml:space="preserve">Project </w:t>
      </w:r>
      <w:r w:rsidR="000E2FBA">
        <w:t>lead</w:t>
      </w:r>
      <w:r>
        <w:t xml:space="preserve"> for </w:t>
      </w:r>
      <w:r w:rsidR="000E2FBA">
        <w:t>RFP and RFQ</w:t>
      </w:r>
    </w:p>
    <w:p w14:paraId="734D5E9F" w14:textId="77777777" w:rsidR="00DE6EA0" w:rsidRPr="00DE6EA0" w:rsidRDefault="00DE6EA0" w:rsidP="00DE6EA0">
      <w:pPr>
        <w:pStyle w:val="BulletedList-Indent"/>
        <w:rPr>
          <w:rFonts w:ascii="Tahoma" w:hAnsi="Tahoma" w:cs="Tahoma"/>
          <w:b/>
          <w:bCs/>
        </w:rPr>
      </w:pPr>
      <w:r>
        <w:t>Experience</w:t>
      </w:r>
      <w:r w:rsidR="004C7CDA">
        <w:t>d</w:t>
      </w:r>
      <w:r>
        <w:t xml:space="preserve"> as trusted liaison between </w:t>
      </w:r>
      <w:r w:rsidR="00582E85">
        <w:t>external</w:t>
      </w:r>
      <w:r>
        <w:t xml:space="preserve"> and internal</w:t>
      </w:r>
      <w:r w:rsidR="00F44CE3">
        <w:t xml:space="preserve"> customers</w:t>
      </w:r>
    </w:p>
    <w:p w14:paraId="7A33F218" w14:textId="77777777" w:rsidR="00DE6EA0" w:rsidRPr="00C92DC3" w:rsidRDefault="00DE6EA0" w:rsidP="00DE6EA0">
      <w:pPr>
        <w:pStyle w:val="BulletedList-Indent"/>
        <w:rPr>
          <w:rFonts w:ascii="Tahoma" w:hAnsi="Tahoma" w:cs="Tahoma"/>
          <w:b/>
          <w:bCs/>
        </w:rPr>
      </w:pPr>
      <w:r>
        <w:t>Provide</w:t>
      </w:r>
      <w:r w:rsidR="004C7CDA">
        <w:t>d</w:t>
      </w:r>
      <w:r>
        <w:t xml:space="preserve"> internal customers with</w:t>
      </w:r>
      <w:r w:rsidR="00F44CE3">
        <w:t xml:space="preserve"> cost and operational solutions</w:t>
      </w:r>
    </w:p>
    <w:p w14:paraId="35DB7822" w14:textId="77777777" w:rsidR="00C92DC3" w:rsidRPr="00C46FF3" w:rsidRDefault="00C92DC3" w:rsidP="00DE6EA0">
      <w:pPr>
        <w:pStyle w:val="BulletedList-Indent"/>
        <w:rPr>
          <w:rFonts w:ascii="Tahoma" w:hAnsi="Tahoma" w:cs="Tahoma"/>
          <w:b/>
          <w:bCs/>
        </w:rPr>
      </w:pPr>
      <w:r>
        <w:t xml:space="preserve">Recipient of the 2014 Home Depot Transportation Award for best cost savings initiative </w:t>
      </w:r>
    </w:p>
    <w:p w14:paraId="3F9C7C1B" w14:textId="77777777" w:rsidR="00C46FF3" w:rsidRPr="001553BF" w:rsidRDefault="00C46FF3" w:rsidP="00DE6EA0">
      <w:pPr>
        <w:pStyle w:val="BulletedList-Indent"/>
        <w:rPr>
          <w:rFonts w:ascii="Tahoma" w:hAnsi="Tahoma" w:cs="Tahoma"/>
          <w:b/>
          <w:bCs/>
        </w:rPr>
      </w:pPr>
      <w:r>
        <w:t>Part of a benchmark</w:t>
      </w:r>
      <w:r w:rsidR="00E6358E">
        <w:t xml:space="preserve"> initiative</w:t>
      </w:r>
      <w:r>
        <w:t xml:space="preserve"> to ensure rates are within national average standard</w:t>
      </w:r>
    </w:p>
    <w:p w14:paraId="7151E3C8" w14:textId="77777777" w:rsidR="00C46FF3" w:rsidRPr="00C92DC3" w:rsidRDefault="00C46FF3" w:rsidP="00C46FF3">
      <w:pPr>
        <w:pStyle w:val="BulletedList-Indent"/>
        <w:numPr>
          <w:ilvl w:val="0"/>
          <w:numId w:val="0"/>
        </w:numPr>
        <w:ind w:left="360"/>
        <w:rPr>
          <w:rFonts w:ascii="Tahoma" w:hAnsi="Tahoma" w:cs="Tahoma"/>
          <w:b/>
          <w:bCs/>
        </w:rPr>
      </w:pPr>
    </w:p>
    <w:p w14:paraId="6D9C76E6" w14:textId="77777777" w:rsidR="001014AE" w:rsidRDefault="003F7673" w:rsidP="001014AE">
      <w:pPr>
        <w:pStyle w:val="Heading2"/>
      </w:pPr>
      <w:r>
        <w:rPr>
          <w:rStyle w:val="Employer"/>
          <w:rFonts w:cs="Bookman Old Style"/>
        </w:rPr>
        <w:lastRenderedPageBreak/>
        <w:t>The home depot</w:t>
      </w:r>
      <w:r w:rsidR="001014AE">
        <w:t xml:space="preserve"> — </w:t>
      </w:r>
      <w:r>
        <w:t>Atlanta</w:t>
      </w:r>
      <w:r w:rsidR="001014AE">
        <w:t>, GA</w:t>
      </w:r>
    </w:p>
    <w:p w14:paraId="268A5084" w14:textId="77777777" w:rsidR="001014AE" w:rsidRDefault="003F7673" w:rsidP="001014AE">
      <w:pPr>
        <w:pStyle w:val="Job"/>
      </w:pPr>
      <w:r>
        <w:rPr>
          <w:rStyle w:val="JobTitle"/>
          <w:rFonts w:cs="Bookman Old Style"/>
        </w:rPr>
        <w:t>Logistics Analyst</w:t>
      </w:r>
      <w:r w:rsidR="001014AE">
        <w:rPr>
          <w:rStyle w:val="JobTitle"/>
          <w:rFonts w:cs="Bookman Old Style"/>
        </w:rPr>
        <w:t xml:space="preserve"> (</w:t>
      </w:r>
      <w:r w:rsidR="00912480">
        <w:rPr>
          <w:rStyle w:val="JobTitle"/>
          <w:rFonts w:cs="Bookman Old Style"/>
        </w:rPr>
        <w:t>Transportation</w:t>
      </w:r>
      <w:r w:rsidR="001014AE">
        <w:rPr>
          <w:rStyle w:val="JobTitle"/>
          <w:rFonts w:cs="Bookman Old Style"/>
        </w:rPr>
        <w:t>)</w:t>
      </w:r>
      <w:r w:rsidR="001014AE">
        <w:t xml:space="preserve">, </w:t>
      </w:r>
      <w:r>
        <w:t>July 2011</w:t>
      </w:r>
      <w:r w:rsidR="001014AE">
        <w:t xml:space="preserve"> to J</w:t>
      </w:r>
      <w:r>
        <w:t>anuary</w:t>
      </w:r>
      <w:r w:rsidR="001014AE">
        <w:t xml:space="preserve"> 201</w:t>
      </w:r>
      <w:r>
        <w:t>3</w:t>
      </w:r>
    </w:p>
    <w:p w14:paraId="233F8E47" w14:textId="77777777" w:rsidR="00C46FF3" w:rsidRDefault="00C46FF3" w:rsidP="00C46FF3">
      <w:pPr>
        <w:pStyle w:val="BulletedList"/>
        <w:ind w:firstLine="0"/>
      </w:pPr>
      <w:r>
        <w:t>Provide</w:t>
      </w:r>
      <w:r w:rsidR="004C7CDA">
        <w:t>d</w:t>
      </w:r>
      <w:r>
        <w:t xml:space="preserve"> domestic transportation strategies for distribution centers across The Home Depot network</w:t>
      </w:r>
    </w:p>
    <w:p w14:paraId="584207B8" w14:textId="77777777" w:rsidR="00582E85" w:rsidRPr="00582E85" w:rsidRDefault="00582E85" w:rsidP="00582E85">
      <w:pPr>
        <w:pStyle w:val="BulletedList"/>
        <w:ind w:firstLine="0"/>
        <w:rPr>
          <w:bCs/>
        </w:rPr>
      </w:pPr>
      <w:r w:rsidRPr="00582E85">
        <w:rPr>
          <w:bCs/>
        </w:rPr>
        <w:t>Negotiate</w:t>
      </w:r>
      <w:r w:rsidR="004C7CDA">
        <w:rPr>
          <w:bCs/>
        </w:rPr>
        <w:t>d</w:t>
      </w:r>
      <w:r w:rsidRPr="00582E85">
        <w:rPr>
          <w:bCs/>
        </w:rPr>
        <w:t xml:space="preserve"> and manage all rates for dedicated and yard </w:t>
      </w:r>
      <w:r w:rsidR="000E2FBA">
        <w:rPr>
          <w:bCs/>
        </w:rPr>
        <w:t xml:space="preserve">service </w:t>
      </w:r>
      <w:r w:rsidRPr="00582E85">
        <w:rPr>
          <w:bCs/>
        </w:rPr>
        <w:t>bids</w:t>
      </w:r>
    </w:p>
    <w:p w14:paraId="782EF415" w14:textId="77777777" w:rsidR="001014AE" w:rsidRPr="00582E85" w:rsidRDefault="004C7CDA" w:rsidP="001014AE">
      <w:pPr>
        <w:pStyle w:val="BulletedList"/>
        <w:ind w:firstLine="0"/>
        <w:rPr>
          <w:b/>
          <w:bCs/>
        </w:rPr>
      </w:pPr>
      <w:r>
        <w:t>Identified</w:t>
      </w:r>
      <w:r w:rsidR="00C346A8">
        <w:t xml:space="preserve"> problems and provide recommendations that support logistics management</w:t>
      </w:r>
    </w:p>
    <w:p w14:paraId="3C56CC74" w14:textId="77777777" w:rsidR="001014AE" w:rsidRPr="005B008E" w:rsidRDefault="00C346A8" w:rsidP="001014AE">
      <w:pPr>
        <w:pStyle w:val="BulletedList"/>
        <w:tabs>
          <w:tab w:val="clear" w:pos="360"/>
          <w:tab w:val="num" w:pos="720"/>
        </w:tabs>
        <w:ind w:left="720"/>
      </w:pPr>
      <w:r>
        <w:t>Responsible for p</w:t>
      </w:r>
      <w:r w:rsidR="001014AE" w:rsidRPr="005B008E">
        <w:t>resent</w:t>
      </w:r>
      <w:r>
        <w:t>ing</w:t>
      </w:r>
      <w:r w:rsidR="001014AE" w:rsidRPr="005B008E">
        <w:t xml:space="preserve"> </w:t>
      </w:r>
      <w:r>
        <w:t>ideas that continuously improve data management</w:t>
      </w:r>
      <w:r w:rsidR="00E6358E">
        <w:t xml:space="preserve"> and process improvement</w:t>
      </w:r>
    </w:p>
    <w:p w14:paraId="68EE5DAC" w14:textId="77777777" w:rsidR="000E2FBA" w:rsidRPr="000E2FBA" w:rsidRDefault="000E2FBA" w:rsidP="000E2FBA">
      <w:pPr>
        <w:pStyle w:val="BulletedList-Indent"/>
      </w:pPr>
      <w:r w:rsidRPr="000E2FBA">
        <w:t>Project lead for RFP and RFQ</w:t>
      </w:r>
    </w:p>
    <w:p w14:paraId="1B8C8007" w14:textId="77777777" w:rsidR="001014AE" w:rsidRPr="00DE6EA0" w:rsidRDefault="005E6F23" w:rsidP="001014AE">
      <w:pPr>
        <w:pStyle w:val="BulletedList-Indent"/>
        <w:rPr>
          <w:rFonts w:ascii="Tahoma" w:hAnsi="Tahoma" w:cs="Tahoma"/>
          <w:b/>
          <w:bCs/>
        </w:rPr>
      </w:pPr>
      <w:r>
        <w:t>Experience</w:t>
      </w:r>
      <w:r w:rsidR="004C7CDA">
        <w:t>d</w:t>
      </w:r>
      <w:r>
        <w:t xml:space="preserve"> as trusted liaison between </w:t>
      </w:r>
      <w:r w:rsidR="00582E85">
        <w:t>external</w:t>
      </w:r>
      <w:r>
        <w:t xml:space="preserve"> and internal customers</w:t>
      </w:r>
    </w:p>
    <w:p w14:paraId="78185FA3" w14:textId="77777777" w:rsidR="00DE6EA0" w:rsidRPr="00DE6EA0" w:rsidRDefault="00DE6EA0" w:rsidP="00DE6EA0">
      <w:pPr>
        <w:pStyle w:val="BulletedList-Indent"/>
        <w:rPr>
          <w:rFonts w:ascii="Tahoma" w:hAnsi="Tahoma" w:cs="Tahoma"/>
          <w:b/>
          <w:bCs/>
        </w:rPr>
      </w:pPr>
      <w:r>
        <w:t>Provide</w:t>
      </w:r>
      <w:r w:rsidR="004C7CDA">
        <w:t>d</w:t>
      </w:r>
      <w:r>
        <w:t xml:space="preserve"> internal customers with</w:t>
      </w:r>
      <w:r w:rsidR="00582E85">
        <w:t xml:space="preserve"> cost and operational solutions</w:t>
      </w:r>
    </w:p>
    <w:p w14:paraId="5A19DAE9" w14:textId="77777777" w:rsidR="00DE6EA0" w:rsidRPr="00162113" w:rsidRDefault="00DE6EA0" w:rsidP="001014AE">
      <w:pPr>
        <w:pStyle w:val="BulletedList-Indent"/>
        <w:rPr>
          <w:rFonts w:ascii="Tahoma" w:hAnsi="Tahoma" w:cs="Tahoma"/>
          <w:b/>
          <w:bCs/>
        </w:rPr>
      </w:pPr>
      <w:r>
        <w:t>Recognized as Transportation Department Ass</w:t>
      </w:r>
      <w:r w:rsidR="00582E85">
        <w:t>ociate of the Month (Feb. 2012)</w:t>
      </w:r>
    </w:p>
    <w:p w14:paraId="2CF00FA9" w14:textId="77777777" w:rsidR="001014AE" w:rsidRDefault="001014AE">
      <w:pPr>
        <w:pStyle w:val="Heading2"/>
        <w:rPr>
          <w:rStyle w:val="Employer"/>
          <w:rFonts w:cs="Bookman Old Style"/>
        </w:rPr>
      </w:pPr>
    </w:p>
    <w:p w14:paraId="10959945" w14:textId="77777777" w:rsidR="005016E8" w:rsidRDefault="003F7673">
      <w:pPr>
        <w:pStyle w:val="Heading2"/>
      </w:pPr>
      <w:r>
        <w:rPr>
          <w:rStyle w:val="Employer"/>
          <w:rFonts w:cs="Bookman Old Style"/>
        </w:rPr>
        <w:t>Sears Holdings Corporation</w:t>
      </w:r>
      <w:r w:rsidR="005016E8">
        <w:t xml:space="preserve"> — </w:t>
      </w:r>
      <w:r>
        <w:t>Forest Park</w:t>
      </w:r>
      <w:r w:rsidR="005016E8">
        <w:t>, GA</w:t>
      </w:r>
    </w:p>
    <w:p w14:paraId="56259B7F" w14:textId="77777777" w:rsidR="005016E8" w:rsidRDefault="003F7673">
      <w:pPr>
        <w:pStyle w:val="Job"/>
      </w:pPr>
      <w:r>
        <w:rPr>
          <w:rStyle w:val="JobTitle"/>
          <w:rFonts w:cs="Bookman Old Style"/>
        </w:rPr>
        <w:t>Industrial Engineer</w:t>
      </w:r>
      <w:r w:rsidR="005016E8">
        <w:rPr>
          <w:rStyle w:val="JobTitle"/>
          <w:rFonts w:cs="Bookman Old Style"/>
        </w:rPr>
        <w:t xml:space="preserve"> (Logistics)</w:t>
      </w:r>
      <w:r w:rsidR="005016E8">
        <w:t xml:space="preserve">, November 2008 to </w:t>
      </w:r>
      <w:r w:rsidR="001014AE">
        <w:t>July 2011</w:t>
      </w:r>
    </w:p>
    <w:p w14:paraId="7BCB3026" w14:textId="77777777" w:rsidR="005016E8" w:rsidRPr="002A42D6" w:rsidRDefault="005016E8">
      <w:pPr>
        <w:pStyle w:val="BulletedList-Indent"/>
        <w:rPr>
          <w:rFonts w:eastAsia="MS Mincho"/>
        </w:rPr>
      </w:pPr>
      <w:r>
        <w:t xml:space="preserve">Part of </w:t>
      </w:r>
      <w:r w:rsidR="00BB135E">
        <w:t xml:space="preserve">productivity </w:t>
      </w:r>
      <w:r>
        <w:t xml:space="preserve">performance team that travels to distribution centers within Sears and Kmart network to analyze processes and behaviors that affect productivity </w:t>
      </w:r>
    </w:p>
    <w:p w14:paraId="3D0319EA" w14:textId="77777777" w:rsidR="005016E8" w:rsidRPr="002A42D6" w:rsidRDefault="005016E8">
      <w:pPr>
        <w:pStyle w:val="BulletedList-Indent"/>
        <w:rPr>
          <w:rFonts w:eastAsia="MS Mincho"/>
        </w:rPr>
      </w:pPr>
      <w:r>
        <w:t>Conduct</w:t>
      </w:r>
      <w:r w:rsidR="00F44CE3">
        <w:t>ed</w:t>
      </w:r>
      <w:r>
        <w:t xml:space="preserve"> time studies within “Big Box” facilities such as Retail Replenishment Centers, Direct Delivery Centers an</w:t>
      </w:r>
      <w:r w:rsidR="00F44CE3">
        <w:t>d Regional Distribution Centers</w:t>
      </w:r>
    </w:p>
    <w:p w14:paraId="3B060671" w14:textId="77777777" w:rsidR="005016E8" w:rsidRDefault="005016E8" w:rsidP="002A42D6">
      <w:pPr>
        <w:pStyle w:val="BulletedList"/>
        <w:ind w:firstLine="0"/>
      </w:pPr>
      <w:r>
        <w:t>Lead and maintain</w:t>
      </w:r>
      <w:r w:rsidR="00F44CE3">
        <w:t>ed</w:t>
      </w:r>
      <w:r>
        <w:t xml:space="preserve"> continuous improvement ini</w:t>
      </w:r>
      <w:r w:rsidR="00F44CE3">
        <w:t>tiatives along with 5S projects</w:t>
      </w:r>
    </w:p>
    <w:p w14:paraId="7131EE1F" w14:textId="77777777" w:rsidR="005016E8" w:rsidRDefault="005016E8">
      <w:pPr>
        <w:pStyle w:val="BulletedList-Indent"/>
      </w:pPr>
      <w:r>
        <w:t>Project lead for production standard establ</w:t>
      </w:r>
      <w:r w:rsidR="00F44CE3">
        <w:t>ishment</w:t>
      </w:r>
      <w:r w:rsidR="006F4398">
        <w:t xml:space="preserve"> ‘reasonable expectations’</w:t>
      </w:r>
      <w:r w:rsidR="00F44CE3">
        <w:t xml:space="preserve"> in distribution centers</w:t>
      </w:r>
    </w:p>
    <w:p w14:paraId="238909A2" w14:textId="77777777" w:rsidR="005016E8" w:rsidRDefault="005016E8" w:rsidP="002A42D6">
      <w:pPr>
        <w:pStyle w:val="BulletedList"/>
        <w:ind w:firstLine="0"/>
        <w:rPr>
          <w:b/>
          <w:bCs/>
        </w:rPr>
      </w:pPr>
      <w:r>
        <w:t>Train</w:t>
      </w:r>
      <w:r w:rsidR="00F44CE3">
        <w:t>ed</w:t>
      </w:r>
      <w:r>
        <w:t xml:space="preserve"> operations management to conduct observation p</w:t>
      </w:r>
      <w:r w:rsidR="00F44CE3">
        <w:t>rograms to enhance productivity</w:t>
      </w:r>
    </w:p>
    <w:p w14:paraId="5B4354C1" w14:textId="77777777" w:rsidR="005016E8" w:rsidRDefault="005016E8" w:rsidP="002A42D6">
      <w:pPr>
        <w:pStyle w:val="BulletedList"/>
        <w:ind w:firstLine="0"/>
        <w:rPr>
          <w:b/>
          <w:bCs/>
        </w:rPr>
      </w:pPr>
      <w:r>
        <w:t>Provide</w:t>
      </w:r>
      <w:r w:rsidR="00F44CE3">
        <w:t>d</w:t>
      </w:r>
      <w:r>
        <w:t xml:space="preserve"> onsite support to other engineering teams througho</w:t>
      </w:r>
      <w:r w:rsidR="00F44CE3">
        <w:t>ut country for various projects</w:t>
      </w:r>
    </w:p>
    <w:p w14:paraId="41176633" w14:textId="77777777" w:rsidR="005016E8" w:rsidRPr="005B008E" w:rsidRDefault="005016E8" w:rsidP="005B008E">
      <w:pPr>
        <w:pStyle w:val="BulletedList"/>
        <w:tabs>
          <w:tab w:val="clear" w:pos="360"/>
          <w:tab w:val="num" w:pos="720"/>
        </w:tabs>
        <w:ind w:left="720"/>
      </w:pPr>
      <w:r w:rsidRPr="005B008E">
        <w:t>Present</w:t>
      </w:r>
      <w:r w:rsidR="00F44CE3">
        <w:t>ed</w:t>
      </w:r>
      <w:r w:rsidRPr="005B008E">
        <w:t xml:space="preserve"> analyses for return on investment, production oppor</w:t>
      </w:r>
      <w:r w:rsidR="00F44CE3">
        <w:t>tunities &amp; process improvements</w:t>
      </w:r>
    </w:p>
    <w:p w14:paraId="39B8968F" w14:textId="77777777" w:rsidR="005016E8" w:rsidRDefault="005016E8" w:rsidP="002A42D6">
      <w:pPr>
        <w:pStyle w:val="BulletedList"/>
        <w:ind w:firstLine="0"/>
        <w:rPr>
          <w:b/>
          <w:bCs/>
        </w:rPr>
      </w:pPr>
      <w:r>
        <w:t>Maintain</w:t>
      </w:r>
      <w:r w:rsidR="00F44CE3">
        <w:t>ed</w:t>
      </w:r>
      <w:r>
        <w:t xml:space="preserve"> and use ProRep and Red Prairie </w:t>
      </w:r>
      <w:r w:rsidR="00F44CE3">
        <w:t>systems for production overview</w:t>
      </w:r>
    </w:p>
    <w:p w14:paraId="7974B23B" w14:textId="77777777" w:rsidR="00162113" w:rsidRPr="00162113" w:rsidRDefault="005016E8" w:rsidP="009839D3">
      <w:pPr>
        <w:pStyle w:val="BulletedList-Indent"/>
        <w:rPr>
          <w:rFonts w:ascii="Tahoma" w:hAnsi="Tahoma" w:cs="Tahoma"/>
          <w:b/>
          <w:bCs/>
        </w:rPr>
      </w:pPr>
      <w:r>
        <w:t>Experience</w:t>
      </w:r>
      <w:r w:rsidR="00F44CE3">
        <w:t>d</w:t>
      </w:r>
      <w:r>
        <w:t xml:space="preserve"> in</w:t>
      </w:r>
      <w:r w:rsidR="00F44CE3">
        <w:t xml:space="preserve"> union and non union facilities</w:t>
      </w:r>
    </w:p>
    <w:p w14:paraId="0CE669D0" w14:textId="77777777" w:rsidR="005016E8" w:rsidRDefault="005016E8" w:rsidP="009839D3">
      <w:pPr>
        <w:pStyle w:val="BulletedList-Indent"/>
        <w:rPr>
          <w:rFonts w:ascii="Tahoma" w:hAnsi="Tahoma" w:cs="Tahoma"/>
          <w:b/>
          <w:bCs/>
        </w:rPr>
      </w:pPr>
      <w:r>
        <w:t>Experience</w:t>
      </w:r>
      <w:r w:rsidR="00F44CE3">
        <w:t>d</w:t>
      </w:r>
      <w:r>
        <w:t xml:space="preserve"> in </w:t>
      </w:r>
      <w:r w:rsidR="00AE7A77">
        <w:t xml:space="preserve">distribution center </w:t>
      </w:r>
      <w:r w:rsidR="00647DA3">
        <w:t xml:space="preserve">inventory </w:t>
      </w:r>
      <w:r w:rsidR="00F44CE3">
        <w:t>projects</w:t>
      </w:r>
    </w:p>
    <w:p w14:paraId="7E760515" w14:textId="77777777" w:rsidR="00FA37A8" w:rsidRPr="00075DB1" w:rsidRDefault="00FA37A8">
      <w:pPr>
        <w:pStyle w:val="Heading2"/>
        <w:rPr>
          <w:rStyle w:val="Employer"/>
          <w:rFonts w:cs="Bookman Old Style"/>
        </w:rPr>
      </w:pPr>
    </w:p>
    <w:p w14:paraId="10AE037F" w14:textId="77777777" w:rsidR="005016E8" w:rsidRDefault="005016E8" w:rsidP="003F7673">
      <w:pPr>
        <w:pStyle w:val="BulletedList"/>
        <w:numPr>
          <w:ilvl w:val="0"/>
          <w:numId w:val="0"/>
        </w:numPr>
        <w:ind w:left="360"/>
        <w:jc w:val="center"/>
      </w:pPr>
    </w:p>
    <w:p w14:paraId="7EC8E531" w14:textId="77777777" w:rsidR="005016E8" w:rsidRDefault="005016E8" w:rsidP="008C2BD8">
      <w:pPr>
        <w:pStyle w:val="CategoryHeading"/>
        <w:pBdr>
          <w:top w:val="single" w:sz="4" w:space="0" w:color="auto"/>
        </w:pBdr>
        <w:rPr>
          <w:rFonts w:eastAsia="MS Mincho"/>
        </w:rPr>
      </w:pPr>
      <w:r>
        <w:rPr>
          <w:rFonts w:eastAsia="MS Mincho"/>
        </w:rPr>
        <w:t>References</w:t>
      </w:r>
    </w:p>
    <w:p w14:paraId="56A886D3" w14:textId="000349B8" w:rsidR="006E6ECA" w:rsidRDefault="006E6ECA" w:rsidP="00B32A6E">
      <w:pPr>
        <w:pStyle w:val="BulletedList"/>
      </w:pPr>
      <w:r>
        <w:t>Lee Melendez (Former Co Worker at Sears Holdings / The Home Depot</w:t>
      </w:r>
      <w:r w:rsidR="00E53A3A">
        <w:t>) Phone:</w:t>
      </w:r>
      <w:r w:rsidR="002662DE">
        <w:t xml:space="preserve"> 404-644-2043</w:t>
      </w:r>
    </w:p>
    <w:p w14:paraId="7C0D82A1" w14:textId="416B910D" w:rsidR="00D777E3" w:rsidRDefault="00D777E3" w:rsidP="00B32A6E">
      <w:pPr>
        <w:pStyle w:val="BulletedList"/>
      </w:pPr>
      <w:r>
        <w:t xml:space="preserve">Patricia Allred (Former Manager at The Home Depot) </w:t>
      </w:r>
      <w:hyperlink r:id="rId10" w:history="1">
        <w:r w:rsidRPr="00011611">
          <w:rPr>
            <w:rStyle w:val="Hyperlink"/>
            <w:rFonts w:cs="Bookman Old Style"/>
          </w:rPr>
          <w:t>pkallred@outlook.com</w:t>
        </w:r>
      </w:hyperlink>
      <w:r>
        <w:t xml:space="preserve"> </w:t>
      </w:r>
    </w:p>
    <w:p w14:paraId="2D59682E" w14:textId="77777777" w:rsidR="00075DB1" w:rsidRDefault="00075DB1" w:rsidP="00075DB1">
      <w:pPr>
        <w:pStyle w:val="BulletedList"/>
      </w:pPr>
      <w:r>
        <w:t xml:space="preserve">Ron Guzzi (Former Manager at The Home Depot) </w:t>
      </w:r>
      <w:hyperlink r:id="rId11" w:history="1">
        <w:r w:rsidRPr="00181201">
          <w:rPr>
            <w:rStyle w:val="Hyperlink"/>
            <w:rFonts w:cs="Bookman Old Style"/>
          </w:rPr>
          <w:t>Ron_Guzzi@HomeDepot.com</w:t>
        </w:r>
      </w:hyperlink>
      <w:r>
        <w:t xml:space="preserve"> </w:t>
      </w:r>
    </w:p>
    <w:p w14:paraId="59FE72C5" w14:textId="77777777" w:rsidR="00075DB1" w:rsidRDefault="00075DB1" w:rsidP="00075DB1">
      <w:pPr>
        <w:pStyle w:val="BulletedList"/>
      </w:pPr>
      <w:r>
        <w:t xml:space="preserve">Mark Gattari (Former Manager at The Home Depot) </w:t>
      </w:r>
      <w:hyperlink r:id="rId12" w:history="1">
        <w:r w:rsidRPr="00181201">
          <w:rPr>
            <w:rStyle w:val="Hyperlink"/>
            <w:rFonts w:cs="Bookman Old Style"/>
          </w:rPr>
          <w:t>MARK_GATTARI@homedepot.com</w:t>
        </w:r>
      </w:hyperlink>
      <w:r>
        <w:t xml:space="preserve"> </w:t>
      </w:r>
    </w:p>
    <w:p w14:paraId="1185C30A" w14:textId="7907B62C" w:rsidR="00246BDB" w:rsidRDefault="00246BDB" w:rsidP="00075DB1">
      <w:pPr>
        <w:pStyle w:val="BulletedList"/>
      </w:pPr>
      <w:r>
        <w:t xml:space="preserve">Keith Thomas (Former Manager at The Home Depot) </w:t>
      </w:r>
      <w:hyperlink r:id="rId13" w:history="1">
        <w:r w:rsidRPr="008412DA">
          <w:rPr>
            <w:rStyle w:val="Hyperlink"/>
            <w:rFonts w:cs="Bookman Old Style"/>
          </w:rPr>
          <w:t>KEITH_THOMAS@homedepot.com</w:t>
        </w:r>
      </w:hyperlink>
      <w:r>
        <w:t xml:space="preserve"> </w:t>
      </w:r>
    </w:p>
    <w:p w14:paraId="37E49D3D" w14:textId="5C1A0C5A" w:rsidR="00744F7B" w:rsidRPr="006E6ECA" w:rsidRDefault="00744F7B" w:rsidP="00075DB1">
      <w:pPr>
        <w:pStyle w:val="BulletedList"/>
        <w:rPr>
          <w:rStyle w:val="Hyperlink"/>
          <w:rFonts w:cs="Bookman Old Style"/>
          <w:color w:val="auto"/>
          <w:u w:val="none"/>
        </w:rPr>
      </w:pPr>
      <w:r>
        <w:t xml:space="preserve">Chris Crowder (Former Cross Functional Customer </w:t>
      </w:r>
      <w:r w:rsidR="00175A52">
        <w:t xml:space="preserve">at The Home Depot) </w:t>
      </w:r>
      <w:hyperlink r:id="rId14" w:history="1">
        <w:r w:rsidR="00AA750E" w:rsidRPr="00AA750E">
          <w:rPr>
            <w:rStyle w:val="Hyperlink"/>
            <w:rFonts w:cs="Bookman Old Style"/>
          </w:rPr>
          <w:t>chris_crowder@homedepot.com</w:t>
        </w:r>
      </w:hyperlink>
    </w:p>
    <w:p w14:paraId="2D26174E" w14:textId="4BDBF25F" w:rsidR="006E6ECA" w:rsidRDefault="006E6ECA" w:rsidP="006E6ECA">
      <w:pPr>
        <w:pStyle w:val="BulletedList"/>
        <w:numPr>
          <w:ilvl w:val="0"/>
          <w:numId w:val="0"/>
        </w:numPr>
        <w:ind w:left="360"/>
      </w:pPr>
    </w:p>
    <w:sectPr w:rsidR="006E6ECA" w:rsidSect="003F7673">
      <w:footerReference w:type="default" r:id="rId15"/>
      <w:headerReference w:type="first" r:id="rId16"/>
      <w:footerReference w:type="first" r:id="rId17"/>
      <w:pgSz w:w="12240" w:h="15840" w:code="1"/>
      <w:pgMar w:top="720" w:right="720" w:bottom="720" w:left="720" w:header="0" w:footer="720" w:gutter="0"/>
      <w:cols w:space="720"/>
      <w:noEndnote/>
      <w:titlePg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A4A46" w14:textId="77777777" w:rsidR="00825E1D" w:rsidRDefault="00825E1D">
      <w:r>
        <w:separator/>
      </w:r>
    </w:p>
  </w:endnote>
  <w:endnote w:type="continuationSeparator" w:id="0">
    <w:p w14:paraId="08CC4543" w14:textId="77777777" w:rsidR="00825E1D" w:rsidRDefault="00825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636C9" w14:textId="77777777" w:rsidR="00FB6C2D" w:rsidRDefault="00FB6C2D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3BDB3" w14:textId="77777777" w:rsidR="00FB6C2D" w:rsidRDefault="00FB6C2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BD847" w14:textId="77777777" w:rsidR="00825E1D" w:rsidRDefault="00825E1D">
      <w:r>
        <w:separator/>
      </w:r>
    </w:p>
  </w:footnote>
  <w:footnote w:type="continuationSeparator" w:id="0">
    <w:p w14:paraId="541AB0CD" w14:textId="77777777" w:rsidR="00825E1D" w:rsidRDefault="00825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67B9" w14:textId="77777777" w:rsidR="00FB6C2D" w:rsidRDefault="00FB6C2D">
    <w:pPr>
      <w:pStyle w:val="SubmitResume"/>
      <w:tabs>
        <w:tab w:val="left" w:pos="1965"/>
        <w:tab w:val="right" w:pos="9936"/>
      </w:tabs>
    </w:pPr>
    <w:r>
      <w:rPr>
        <w:noProof/>
      </w:rPr>
      <w:tab/>
    </w: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5895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62ECA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AA616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8F4B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2EAAF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EE27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1AAA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6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2A91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3C2F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CE7BF3"/>
    <w:multiLevelType w:val="hybridMultilevel"/>
    <w:tmpl w:val="DCCADC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35325A"/>
    <w:multiLevelType w:val="hybridMultilevel"/>
    <w:tmpl w:val="A25AC89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6B52C6"/>
    <w:multiLevelType w:val="hybridMultilevel"/>
    <w:tmpl w:val="68842F08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E85B1F"/>
    <w:multiLevelType w:val="hybridMultilevel"/>
    <w:tmpl w:val="E434561C"/>
    <w:lvl w:ilvl="0" w:tplc="E5E63CCE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332C42"/>
    <w:multiLevelType w:val="hybridMultilevel"/>
    <w:tmpl w:val="510466D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C173BD"/>
    <w:multiLevelType w:val="hybridMultilevel"/>
    <w:tmpl w:val="BE02C5F0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AF24D1"/>
    <w:multiLevelType w:val="hybridMultilevel"/>
    <w:tmpl w:val="1FA6741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27497"/>
    <w:multiLevelType w:val="hybridMultilevel"/>
    <w:tmpl w:val="3C945996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13635"/>
    <w:multiLevelType w:val="hybridMultilevel"/>
    <w:tmpl w:val="B9F0DB2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BE3CF3"/>
    <w:multiLevelType w:val="hybridMultilevel"/>
    <w:tmpl w:val="97BEC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2D1708C3"/>
    <w:multiLevelType w:val="hybridMultilevel"/>
    <w:tmpl w:val="AB86E23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62C1B"/>
    <w:multiLevelType w:val="hybridMultilevel"/>
    <w:tmpl w:val="222A1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A604583"/>
    <w:multiLevelType w:val="hybridMultilevel"/>
    <w:tmpl w:val="F104B15A"/>
    <w:lvl w:ilvl="0" w:tplc="3078C050">
      <w:start w:val="1"/>
      <w:numFmt w:val="bullet"/>
      <w:lvlText w:val="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141614"/>
    <w:multiLevelType w:val="hybridMultilevel"/>
    <w:tmpl w:val="6A28028A"/>
    <w:lvl w:ilvl="0" w:tplc="6988EE1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CC3474"/>
    <w:multiLevelType w:val="hybridMultilevel"/>
    <w:tmpl w:val="FC70F188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E5A2F"/>
    <w:multiLevelType w:val="multilevel"/>
    <w:tmpl w:val="785E1D3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F653C1"/>
    <w:multiLevelType w:val="hybridMultilevel"/>
    <w:tmpl w:val="E656F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590C5EC1"/>
    <w:multiLevelType w:val="hybridMultilevel"/>
    <w:tmpl w:val="9DC4FF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511230"/>
    <w:multiLevelType w:val="hybridMultilevel"/>
    <w:tmpl w:val="F692F13C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326C1"/>
    <w:multiLevelType w:val="hybridMultilevel"/>
    <w:tmpl w:val="F8FA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E68DE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 w15:restartNumberingAfterBreak="0">
    <w:nsid w:val="5ED25ADC"/>
    <w:multiLevelType w:val="hybridMultilevel"/>
    <w:tmpl w:val="89AADB5E"/>
    <w:lvl w:ilvl="0" w:tplc="5BD0C24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A1B6D"/>
    <w:multiLevelType w:val="hybridMultilevel"/>
    <w:tmpl w:val="D0C6FD00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47618C"/>
    <w:multiLevelType w:val="hybridMultilevel"/>
    <w:tmpl w:val="FDFAF186"/>
    <w:lvl w:ilvl="0" w:tplc="6988EE14">
      <w:start w:val="1"/>
      <w:numFmt w:val="bullet"/>
      <w:lvlText w:val=""/>
      <w:lvlJc w:val="left"/>
      <w:pPr>
        <w:tabs>
          <w:tab w:val="num" w:pos="792"/>
        </w:tabs>
        <w:ind w:left="792" w:hanging="432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CD29AD"/>
    <w:multiLevelType w:val="hybridMultilevel"/>
    <w:tmpl w:val="11B4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 w15:restartNumberingAfterBreak="0">
    <w:nsid w:val="69EB35AD"/>
    <w:multiLevelType w:val="hybridMultilevel"/>
    <w:tmpl w:val="F0DE170E"/>
    <w:lvl w:ilvl="0" w:tplc="D79ABB7A">
      <w:start w:val="1"/>
      <w:numFmt w:val="bullet"/>
      <w:lvlText w:val="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20C65"/>
    <w:multiLevelType w:val="hybridMultilevel"/>
    <w:tmpl w:val="B1ACB184"/>
    <w:lvl w:ilvl="0" w:tplc="D56E6EA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FD6567"/>
    <w:multiLevelType w:val="multilevel"/>
    <w:tmpl w:val="7EDA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98585B"/>
    <w:multiLevelType w:val="hybridMultilevel"/>
    <w:tmpl w:val="EC5AC1E2"/>
    <w:lvl w:ilvl="0" w:tplc="AC9C578A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944102"/>
    <w:multiLevelType w:val="hybridMultilevel"/>
    <w:tmpl w:val="73806012"/>
    <w:lvl w:ilvl="0" w:tplc="099C1A5E">
      <w:start w:val="1"/>
      <w:numFmt w:val="bullet"/>
      <w:lvlText w:val="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65BF1"/>
    <w:multiLevelType w:val="hybridMultilevel"/>
    <w:tmpl w:val="DE9C9ACA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</w:num>
  <w:num w:numId="3">
    <w:abstractNumId w:val="11"/>
  </w:num>
  <w:num w:numId="4">
    <w:abstractNumId w:val="41"/>
  </w:num>
  <w:num w:numId="5">
    <w:abstractNumId w:val="26"/>
  </w:num>
  <w:num w:numId="6">
    <w:abstractNumId w:val="24"/>
  </w:num>
  <w:num w:numId="7">
    <w:abstractNumId w:val="10"/>
  </w:num>
  <w:num w:numId="8">
    <w:abstractNumId w:val="21"/>
  </w:num>
  <w:num w:numId="9">
    <w:abstractNumId w:val="14"/>
  </w:num>
  <w:num w:numId="10">
    <w:abstractNumId w:val="18"/>
  </w:num>
  <w:num w:numId="11">
    <w:abstractNumId w:val="22"/>
  </w:num>
  <w:num w:numId="12">
    <w:abstractNumId w:val="33"/>
  </w:num>
  <w:num w:numId="13">
    <w:abstractNumId w:val="40"/>
  </w:num>
  <w:num w:numId="14">
    <w:abstractNumId w:val="29"/>
  </w:num>
  <w:num w:numId="15">
    <w:abstractNumId w:val="37"/>
  </w:num>
  <w:num w:numId="16">
    <w:abstractNumId w:val="38"/>
  </w:num>
  <w:num w:numId="17">
    <w:abstractNumId w:val="32"/>
  </w:num>
  <w:num w:numId="18">
    <w:abstractNumId w:val="27"/>
  </w:num>
  <w:num w:numId="19">
    <w:abstractNumId w:val="39"/>
  </w:num>
  <w:num w:numId="20">
    <w:abstractNumId w:val="19"/>
  </w:num>
  <w:num w:numId="21">
    <w:abstractNumId w:val="13"/>
  </w:num>
  <w:num w:numId="22">
    <w:abstractNumId w:val="23"/>
  </w:num>
  <w:num w:numId="23">
    <w:abstractNumId w:val="36"/>
  </w:num>
  <w:num w:numId="24">
    <w:abstractNumId w:val="16"/>
  </w:num>
  <w:num w:numId="25">
    <w:abstractNumId w:val="12"/>
  </w:num>
  <w:num w:numId="26">
    <w:abstractNumId w:val="34"/>
  </w:num>
  <w:num w:numId="27">
    <w:abstractNumId w:val="15"/>
  </w:num>
  <w:num w:numId="28">
    <w:abstractNumId w:val="25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  <w:num w:numId="39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rawingGridVerticalSpacing w:val="10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64"/>
    <w:rsid w:val="00041496"/>
    <w:rsid w:val="00055501"/>
    <w:rsid w:val="00057D07"/>
    <w:rsid w:val="00075DB1"/>
    <w:rsid w:val="00090912"/>
    <w:rsid w:val="000930EC"/>
    <w:rsid w:val="000A49DA"/>
    <w:rsid w:val="000E2FBA"/>
    <w:rsid w:val="000E5EC7"/>
    <w:rsid w:val="000F07D3"/>
    <w:rsid w:val="001014AE"/>
    <w:rsid w:val="00131BF9"/>
    <w:rsid w:val="00151694"/>
    <w:rsid w:val="001553BF"/>
    <w:rsid w:val="00155E0E"/>
    <w:rsid w:val="00162113"/>
    <w:rsid w:val="00164E12"/>
    <w:rsid w:val="00175A52"/>
    <w:rsid w:val="00176128"/>
    <w:rsid w:val="001A781E"/>
    <w:rsid w:val="001B4984"/>
    <w:rsid w:val="001D6941"/>
    <w:rsid w:val="001E511E"/>
    <w:rsid w:val="002061F1"/>
    <w:rsid w:val="00244C43"/>
    <w:rsid w:val="00245FDA"/>
    <w:rsid w:val="00246BDB"/>
    <w:rsid w:val="002537DC"/>
    <w:rsid w:val="00253A97"/>
    <w:rsid w:val="002662DE"/>
    <w:rsid w:val="002A42D6"/>
    <w:rsid w:val="002C6F9F"/>
    <w:rsid w:val="002D1013"/>
    <w:rsid w:val="002D32AA"/>
    <w:rsid w:val="002D5B03"/>
    <w:rsid w:val="002D5FD1"/>
    <w:rsid w:val="00353AF0"/>
    <w:rsid w:val="003633D8"/>
    <w:rsid w:val="003D60E6"/>
    <w:rsid w:val="003F7673"/>
    <w:rsid w:val="0044455C"/>
    <w:rsid w:val="00457391"/>
    <w:rsid w:val="00476734"/>
    <w:rsid w:val="004A40CF"/>
    <w:rsid w:val="004C5AB0"/>
    <w:rsid w:val="004C69A9"/>
    <w:rsid w:val="004C7966"/>
    <w:rsid w:val="004C7CDA"/>
    <w:rsid w:val="004C7F97"/>
    <w:rsid w:val="004E0E65"/>
    <w:rsid w:val="004F1FCA"/>
    <w:rsid w:val="004F3F22"/>
    <w:rsid w:val="004F6B93"/>
    <w:rsid w:val="005016E8"/>
    <w:rsid w:val="00534D06"/>
    <w:rsid w:val="00541D27"/>
    <w:rsid w:val="00551F83"/>
    <w:rsid w:val="00553E5E"/>
    <w:rsid w:val="00582E85"/>
    <w:rsid w:val="00591842"/>
    <w:rsid w:val="005B008E"/>
    <w:rsid w:val="005D2DCA"/>
    <w:rsid w:val="005D674B"/>
    <w:rsid w:val="005E401D"/>
    <w:rsid w:val="005E46F2"/>
    <w:rsid w:val="005E6F23"/>
    <w:rsid w:val="005F6E5A"/>
    <w:rsid w:val="0064029C"/>
    <w:rsid w:val="00645520"/>
    <w:rsid w:val="00647DA3"/>
    <w:rsid w:val="00681CF1"/>
    <w:rsid w:val="0069447E"/>
    <w:rsid w:val="006C119B"/>
    <w:rsid w:val="006D57EA"/>
    <w:rsid w:val="006E6ECA"/>
    <w:rsid w:val="006F4398"/>
    <w:rsid w:val="006F7328"/>
    <w:rsid w:val="007174BA"/>
    <w:rsid w:val="0072049B"/>
    <w:rsid w:val="00724022"/>
    <w:rsid w:val="007449DE"/>
    <w:rsid w:val="00744F7B"/>
    <w:rsid w:val="0079490E"/>
    <w:rsid w:val="007B19A0"/>
    <w:rsid w:val="007C157C"/>
    <w:rsid w:val="007D4580"/>
    <w:rsid w:val="007F7032"/>
    <w:rsid w:val="0081272B"/>
    <w:rsid w:val="00821D32"/>
    <w:rsid w:val="0082582E"/>
    <w:rsid w:val="00825E1D"/>
    <w:rsid w:val="00836ADC"/>
    <w:rsid w:val="00851245"/>
    <w:rsid w:val="0086190C"/>
    <w:rsid w:val="0088159E"/>
    <w:rsid w:val="008A424E"/>
    <w:rsid w:val="008C2BD8"/>
    <w:rsid w:val="008C4313"/>
    <w:rsid w:val="00912480"/>
    <w:rsid w:val="00922CC4"/>
    <w:rsid w:val="0095335F"/>
    <w:rsid w:val="0097153F"/>
    <w:rsid w:val="0097430A"/>
    <w:rsid w:val="00975BF9"/>
    <w:rsid w:val="009839D3"/>
    <w:rsid w:val="00996A41"/>
    <w:rsid w:val="009A1555"/>
    <w:rsid w:val="009A256F"/>
    <w:rsid w:val="009A74E3"/>
    <w:rsid w:val="009C7B66"/>
    <w:rsid w:val="009D5EC7"/>
    <w:rsid w:val="009F1DA1"/>
    <w:rsid w:val="009F38D8"/>
    <w:rsid w:val="009F755A"/>
    <w:rsid w:val="00A11147"/>
    <w:rsid w:val="00A273CA"/>
    <w:rsid w:val="00A44E20"/>
    <w:rsid w:val="00A51A9B"/>
    <w:rsid w:val="00A8575F"/>
    <w:rsid w:val="00A90984"/>
    <w:rsid w:val="00AA750E"/>
    <w:rsid w:val="00AB5B2D"/>
    <w:rsid w:val="00AE25A3"/>
    <w:rsid w:val="00AE7A77"/>
    <w:rsid w:val="00B23EA3"/>
    <w:rsid w:val="00B32A6E"/>
    <w:rsid w:val="00B4439E"/>
    <w:rsid w:val="00B53D3E"/>
    <w:rsid w:val="00B83657"/>
    <w:rsid w:val="00B8755C"/>
    <w:rsid w:val="00BB135E"/>
    <w:rsid w:val="00BB4B21"/>
    <w:rsid w:val="00C346A8"/>
    <w:rsid w:val="00C46FF3"/>
    <w:rsid w:val="00C64741"/>
    <w:rsid w:val="00C77520"/>
    <w:rsid w:val="00C82371"/>
    <w:rsid w:val="00C8479B"/>
    <w:rsid w:val="00C92DC3"/>
    <w:rsid w:val="00CC2FEC"/>
    <w:rsid w:val="00D638A4"/>
    <w:rsid w:val="00D665D1"/>
    <w:rsid w:val="00D708F3"/>
    <w:rsid w:val="00D74C10"/>
    <w:rsid w:val="00D777E3"/>
    <w:rsid w:val="00D77F76"/>
    <w:rsid w:val="00D958D1"/>
    <w:rsid w:val="00DA39F8"/>
    <w:rsid w:val="00DA4E64"/>
    <w:rsid w:val="00DB296A"/>
    <w:rsid w:val="00DC6BC5"/>
    <w:rsid w:val="00DE31FE"/>
    <w:rsid w:val="00DE6EA0"/>
    <w:rsid w:val="00DE7475"/>
    <w:rsid w:val="00DF20DD"/>
    <w:rsid w:val="00DF3867"/>
    <w:rsid w:val="00E13511"/>
    <w:rsid w:val="00E140F1"/>
    <w:rsid w:val="00E2687E"/>
    <w:rsid w:val="00E26D06"/>
    <w:rsid w:val="00E40C13"/>
    <w:rsid w:val="00E53A3A"/>
    <w:rsid w:val="00E56061"/>
    <w:rsid w:val="00E575D4"/>
    <w:rsid w:val="00E60E0E"/>
    <w:rsid w:val="00E6358E"/>
    <w:rsid w:val="00E8565A"/>
    <w:rsid w:val="00EB010A"/>
    <w:rsid w:val="00EF119D"/>
    <w:rsid w:val="00F025BD"/>
    <w:rsid w:val="00F10A1A"/>
    <w:rsid w:val="00F422A4"/>
    <w:rsid w:val="00F44CE3"/>
    <w:rsid w:val="00F55C65"/>
    <w:rsid w:val="00F832FF"/>
    <w:rsid w:val="00FA37A8"/>
    <w:rsid w:val="00FA6932"/>
    <w:rsid w:val="00FB6C2D"/>
    <w:rsid w:val="00FC2655"/>
    <w:rsid w:val="00FD1781"/>
    <w:rsid w:val="00FF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AC4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E85"/>
    <w:rPr>
      <w:rFonts w:ascii="Bookman Old Style" w:hAnsi="Bookman Old Style" w:cs="Bookman Old Style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1245"/>
    <w:pPr>
      <w:spacing w:before="160" w:after="120"/>
      <w:jc w:val="center"/>
      <w:outlineLvl w:val="0"/>
    </w:pPr>
    <w:rPr>
      <w:rFonts w:eastAsia="MS Mincho"/>
      <w:b/>
      <w:bCs/>
      <w:smallCaps/>
      <w:spacing w:val="24"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rsid w:val="00851245"/>
    <w:pPr>
      <w:autoSpaceDE w:val="0"/>
      <w:autoSpaceDN w:val="0"/>
      <w:adjustRightInd w:val="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qFormat/>
    <w:rsid w:val="00851245"/>
    <w:pPr>
      <w:autoSpaceDE w:val="0"/>
      <w:autoSpaceDN w:val="0"/>
      <w:adjustRightInd w:val="0"/>
      <w:spacing w:after="120"/>
      <w:ind w:left="312"/>
      <w:jc w:val="both"/>
      <w:outlineLvl w:val="2"/>
    </w:pPr>
    <w:rPr>
      <w:b/>
      <w:bCs/>
      <w:i/>
      <w:iCs/>
      <w:sz w:val="19"/>
      <w:szCs w:val="19"/>
    </w:rPr>
  </w:style>
  <w:style w:type="paragraph" w:styleId="Heading4">
    <w:name w:val="heading 4"/>
    <w:basedOn w:val="Normal"/>
    <w:next w:val="Normal"/>
    <w:link w:val="Heading4Char"/>
    <w:qFormat/>
    <w:rsid w:val="00851245"/>
    <w:pPr>
      <w:autoSpaceDE w:val="0"/>
      <w:autoSpaceDN w:val="0"/>
      <w:adjustRightInd w:val="0"/>
      <w:spacing w:before="200" w:after="60"/>
      <w:jc w:val="both"/>
      <w:outlineLvl w:val="3"/>
    </w:pPr>
    <w:rPr>
      <w:b/>
      <w:bCs/>
      <w:sz w:val="19"/>
      <w:szCs w:val="19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22A4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F422A4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F422A4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rsid w:val="00851245"/>
    <w:rPr>
      <w:rFonts w:ascii="Bookman Old Style" w:hAnsi="Bookman Old Style" w:cs="Bookman Old Style"/>
      <w:b/>
      <w:bCs/>
      <w:sz w:val="19"/>
      <w:szCs w:val="19"/>
      <w:u w:val="single"/>
    </w:rPr>
  </w:style>
  <w:style w:type="paragraph" w:styleId="BalloonText">
    <w:name w:val="Balloon Text"/>
    <w:basedOn w:val="Normal"/>
    <w:link w:val="BalloonTextChar"/>
    <w:semiHidden/>
    <w:rsid w:val="00BB4B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4B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D674B"/>
    <w:rPr>
      <w:rFonts w:ascii="Bookman Old Style" w:hAnsi="Bookman Old Style" w:cs="Bookman Old Styl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5124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51245"/>
    <w:rPr>
      <w:rFonts w:ascii="Bookman Old Style" w:hAnsi="Bookman Old Style" w:cs="Bookman Old Style"/>
      <w:sz w:val="24"/>
      <w:szCs w:val="24"/>
    </w:rPr>
  </w:style>
  <w:style w:type="paragraph" w:styleId="Footer">
    <w:name w:val="footer"/>
    <w:basedOn w:val="Normal"/>
    <w:link w:val="FooterChar"/>
    <w:rsid w:val="0085124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51245"/>
    <w:rPr>
      <w:rFonts w:ascii="Bookman Old Style" w:hAnsi="Bookman Old Style" w:cs="Bookman Old Style"/>
      <w:sz w:val="24"/>
      <w:szCs w:val="24"/>
    </w:rPr>
  </w:style>
  <w:style w:type="paragraph" w:customStyle="1" w:styleId="Name">
    <w:name w:val="Name"/>
    <w:basedOn w:val="Heading1"/>
    <w:rsid w:val="00851245"/>
    <w:pPr>
      <w:spacing w:after="100"/>
    </w:pPr>
    <w:rPr>
      <w:sz w:val="40"/>
      <w:szCs w:val="40"/>
    </w:rPr>
  </w:style>
  <w:style w:type="paragraph" w:customStyle="1" w:styleId="Name-Header">
    <w:name w:val="Name - Header"/>
    <w:basedOn w:val="Name"/>
    <w:rsid w:val="005D674B"/>
    <w:pPr>
      <w:spacing w:after="0"/>
      <w:jc w:val="left"/>
    </w:pPr>
    <w:rPr>
      <w:sz w:val="22"/>
      <w:szCs w:val="22"/>
    </w:rPr>
  </w:style>
  <w:style w:type="character" w:styleId="PageNumber">
    <w:name w:val="page number"/>
    <w:rsid w:val="00851245"/>
    <w:rPr>
      <w:rFonts w:ascii="Bookman Old Style" w:hAnsi="Bookman Old Style" w:cs="Bookman Old Style"/>
      <w:b/>
      <w:bCs/>
      <w:sz w:val="19"/>
      <w:szCs w:val="19"/>
    </w:rPr>
  </w:style>
  <w:style w:type="paragraph" w:customStyle="1" w:styleId="ContactInfo">
    <w:name w:val="Contact Info"/>
    <w:basedOn w:val="Normal"/>
    <w:link w:val="ContactInfoChar"/>
    <w:rsid w:val="00851245"/>
    <w:pPr>
      <w:pBdr>
        <w:top w:val="single" w:sz="4" w:space="4" w:color="auto"/>
      </w:pBdr>
      <w:autoSpaceDE w:val="0"/>
      <w:autoSpaceDN w:val="0"/>
      <w:adjustRightInd w:val="0"/>
      <w:spacing w:after="40"/>
      <w:jc w:val="center"/>
    </w:pPr>
    <w:rPr>
      <w:sz w:val="19"/>
      <w:szCs w:val="19"/>
    </w:rPr>
  </w:style>
  <w:style w:type="character" w:customStyle="1" w:styleId="ContactInfoChar">
    <w:name w:val="Contact Info Char"/>
    <w:link w:val="ContactInfo"/>
    <w:rsid w:val="00851245"/>
    <w:rPr>
      <w:rFonts w:ascii="Bookman Old Style" w:hAnsi="Bookman Old Style" w:cs="Bookman Old Style"/>
      <w:sz w:val="19"/>
      <w:szCs w:val="19"/>
    </w:rPr>
  </w:style>
  <w:style w:type="paragraph" w:customStyle="1" w:styleId="CategoryHeading">
    <w:name w:val="Category Heading"/>
    <w:basedOn w:val="Normal"/>
    <w:rsid w:val="00851245"/>
    <w:pPr>
      <w:keepNext/>
      <w:pBdr>
        <w:top w:val="single" w:sz="4" w:space="1" w:color="auto"/>
        <w:bottom w:val="single" w:sz="12" w:space="1" w:color="auto"/>
      </w:pBdr>
      <w:spacing w:before="200" w:after="200"/>
      <w:jc w:val="center"/>
    </w:pPr>
    <w:rPr>
      <w:b/>
      <w:bCs/>
      <w:smallCaps/>
    </w:rPr>
  </w:style>
  <w:style w:type="paragraph" w:customStyle="1" w:styleId="SkillsList">
    <w:name w:val="Skills List"/>
    <w:basedOn w:val="Normal"/>
    <w:rsid w:val="00851245"/>
    <w:pPr>
      <w:tabs>
        <w:tab w:val="num" w:pos="360"/>
      </w:tabs>
      <w:autoSpaceDE w:val="0"/>
      <w:autoSpaceDN w:val="0"/>
      <w:adjustRightInd w:val="0"/>
      <w:spacing w:before="20" w:after="20"/>
      <w:ind w:left="360" w:hanging="360"/>
    </w:pPr>
    <w:rPr>
      <w:i/>
      <w:iCs/>
      <w:sz w:val="19"/>
      <w:szCs w:val="19"/>
    </w:rPr>
  </w:style>
  <w:style w:type="paragraph" w:customStyle="1" w:styleId="Jobdescription">
    <w:name w:val="Job description"/>
    <w:basedOn w:val="Normal"/>
    <w:rsid w:val="005D674B"/>
    <w:pPr>
      <w:spacing w:after="120"/>
      <w:ind w:left="312"/>
      <w:jc w:val="both"/>
    </w:pPr>
    <w:rPr>
      <w:sz w:val="19"/>
      <w:szCs w:val="19"/>
    </w:rPr>
  </w:style>
  <w:style w:type="paragraph" w:customStyle="1" w:styleId="BulletedList">
    <w:name w:val="Bulleted List"/>
    <w:basedOn w:val="Normal"/>
    <w:rsid w:val="00851245"/>
    <w:pPr>
      <w:numPr>
        <w:numId w:val="24"/>
      </w:numPr>
      <w:autoSpaceDE w:val="0"/>
      <w:autoSpaceDN w:val="0"/>
      <w:adjustRightInd w:val="0"/>
      <w:spacing w:after="60"/>
      <w:jc w:val="both"/>
    </w:pPr>
    <w:rPr>
      <w:sz w:val="19"/>
      <w:szCs w:val="19"/>
    </w:rPr>
  </w:style>
  <w:style w:type="paragraph" w:customStyle="1" w:styleId="BulletedList-Indent">
    <w:name w:val="Bulleted List - Indent"/>
    <w:basedOn w:val="BulletedList"/>
    <w:rsid w:val="005D674B"/>
    <w:pPr>
      <w:ind w:left="720"/>
    </w:pPr>
  </w:style>
  <w:style w:type="character" w:customStyle="1" w:styleId="Employer">
    <w:name w:val="Employer"/>
    <w:rsid w:val="005D674B"/>
    <w:rPr>
      <w:rFonts w:cs="Times New Roman"/>
      <w:caps/>
      <w:sz w:val="21"/>
      <w:szCs w:val="21"/>
    </w:rPr>
  </w:style>
  <w:style w:type="paragraph" w:customStyle="1" w:styleId="Horizontalline">
    <w:name w:val="Horizontal line"/>
    <w:basedOn w:val="Normal"/>
    <w:rsid w:val="005D674B"/>
    <w:pPr>
      <w:pBdr>
        <w:bottom w:val="thinThickSmallGap" w:sz="24" w:space="0" w:color="auto"/>
      </w:pBdr>
    </w:pPr>
    <w:rPr>
      <w:sz w:val="2"/>
      <w:szCs w:val="2"/>
    </w:rPr>
  </w:style>
  <w:style w:type="paragraph" w:customStyle="1" w:styleId="Job">
    <w:name w:val="Job"/>
    <w:basedOn w:val="Normal"/>
    <w:link w:val="JobChar"/>
    <w:rsid w:val="00851245"/>
    <w:pPr>
      <w:autoSpaceDE w:val="0"/>
      <w:autoSpaceDN w:val="0"/>
      <w:adjustRightInd w:val="0"/>
      <w:spacing w:before="120" w:after="120"/>
    </w:pPr>
    <w:rPr>
      <w:sz w:val="19"/>
      <w:szCs w:val="19"/>
    </w:rPr>
  </w:style>
  <w:style w:type="character" w:customStyle="1" w:styleId="JobChar">
    <w:name w:val="Job Char"/>
    <w:link w:val="Job"/>
    <w:rsid w:val="00851245"/>
    <w:rPr>
      <w:rFonts w:ascii="Bookman Old Style" w:hAnsi="Bookman Old Style" w:cs="Bookman Old Style"/>
      <w:sz w:val="19"/>
      <w:szCs w:val="19"/>
    </w:rPr>
  </w:style>
  <w:style w:type="character" w:customStyle="1" w:styleId="JobTitle">
    <w:name w:val="Job Title"/>
    <w:rsid w:val="005D674B"/>
    <w:rPr>
      <w:rFonts w:cs="Times New Roman"/>
      <w:b/>
      <w:bCs/>
      <w:sz w:val="19"/>
      <w:szCs w:val="19"/>
      <w:u w:val="single"/>
    </w:rPr>
  </w:style>
  <w:style w:type="paragraph" w:customStyle="1" w:styleId="EmployerDescription">
    <w:name w:val="Employer Description"/>
    <w:basedOn w:val="Normal"/>
    <w:rsid w:val="00851245"/>
    <w:pPr>
      <w:spacing w:before="20"/>
    </w:pPr>
    <w:rPr>
      <w:i/>
      <w:iCs/>
      <w:sz w:val="19"/>
      <w:szCs w:val="19"/>
    </w:rPr>
  </w:style>
  <w:style w:type="paragraph" w:customStyle="1" w:styleId="CollegeDegree">
    <w:name w:val="College Degree"/>
    <w:basedOn w:val="Normal"/>
    <w:rsid w:val="005D674B"/>
    <w:pPr>
      <w:autoSpaceDE w:val="0"/>
      <w:autoSpaceDN w:val="0"/>
      <w:adjustRightInd w:val="0"/>
      <w:spacing w:before="20" w:after="60"/>
      <w:jc w:val="both"/>
    </w:pPr>
  </w:style>
  <w:style w:type="character" w:customStyle="1" w:styleId="PhoneNumber">
    <w:name w:val="Phone Number"/>
    <w:basedOn w:val="ContactInfoChar"/>
    <w:rsid w:val="00851245"/>
    <w:rPr>
      <w:rFonts w:ascii="Bookman Old Style" w:hAnsi="Bookman Old Style" w:cs="Bookman Old Style"/>
      <w:sz w:val="19"/>
      <w:szCs w:val="19"/>
    </w:rPr>
  </w:style>
  <w:style w:type="paragraph" w:customStyle="1" w:styleId="SubmitResume">
    <w:name w:val="Submit Resume"/>
    <w:basedOn w:val="Normal"/>
    <w:rsid w:val="005D674B"/>
    <w:pPr>
      <w:spacing w:before="200"/>
    </w:pPr>
    <w:rPr>
      <w:i/>
      <w:iCs/>
      <w:color w:val="333399"/>
      <w:sz w:val="18"/>
      <w:szCs w:val="18"/>
    </w:rPr>
  </w:style>
  <w:style w:type="character" w:styleId="Hyperlink">
    <w:name w:val="Hyperlink"/>
    <w:rsid w:val="00B4439E"/>
    <w:rPr>
      <w:rFonts w:cs="Times New Roman"/>
      <w:color w:val="0000FF"/>
      <w:u w:val="single"/>
    </w:rPr>
  </w:style>
  <w:style w:type="paragraph" w:customStyle="1" w:styleId="ColorfulList-Accent11">
    <w:name w:val="Colorful List - Accent 11"/>
    <w:basedOn w:val="Normal"/>
    <w:rsid w:val="002A42D6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character" w:styleId="UnresolvedMention">
    <w:name w:val="Unresolved Mention"/>
    <w:uiPriority w:val="99"/>
    <w:semiHidden/>
    <w:unhideWhenUsed/>
    <w:rsid w:val="00246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KEITH_THOMAS@homedepot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ARK_GATTARI@homedepot.co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on_Guzzi@HomeDepot.com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ailto:pkallred@outlook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chris_crowder@homedepo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ong\AppData\Roaming\Microsoft\Templates\MN_HRGeneralis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9112BF115AD040BE538F7CD88ACEAB" ma:contentTypeVersion="13" ma:contentTypeDescription="Create a new document." ma:contentTypeScope="" ma:versionID="fe2331754405a721c7e11cf3a5b63abd">
  <xsd:schema xmlns:xsd="http://www.w3.org/2001/XMLSchema" xmlns:xs="http://www.w3.org/2001/XMLSchema" xmlns:p="http://schemas.microsoft.com/office/2006/metadata/properties" xmlns:ns3="d1db8626-4cad-402f-8801-f3abb23d87df" xmlns:ns4="c0fb3232-9d01-4a75-8b66-f91263018b6e" targetNamespace="http://schemas.microsoft.com/office/2006/metadata/properties" ma:root="true" ma:fieldsID="8c554826f84ae414205516fd713c2acb" ns3:_="" ns4:_="">
    <xsd:import namespace="d1db8626-4cad-402f-8801-f3abb23d87df"/>
    <xsd:import namespace="c0fb3232-9d01-4a75-8b66-f91263018b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b8626-4cad-402f-8801-f3abb23d87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b3232-9d01-4a75-8b66-f91263018b6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B18D4F-93AA-4015-BA40-A5DA98A73D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4E7E60-3966-4C95-A116-29DBE8D654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191B6-61B0-48D5-92B2-8CD23F6AD2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db8626-4cad-402f-8801-f3abb23d87df"/>
    <ds:schemaRef ds:uri="c0fb3232-9d01-4a75-8b66-f91263018b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MN_HRGeneralistResume</Template>
  <TotalTime>0</TotalTime>
  <Pages>3</Pages>
  <Words>1024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 LONG</vt:lpstr>
    </vt:vector>
  </TitlesOfParts>
  <LinksUpToDate>false</LinksUpToDate>
  <CharactersWithSpaces>7333</CharactersWithSpaces>
  <SharedDoc>false</SharedDoc>
  <HLinks>
    <vt:vector size="24" baseType="variant">
      <vt:variant>
        <vt:i4>7536756</vt:i4>
      </vt:variant>
      <vt:variant>
        <vt:i4>9</vt:i4>
      </vt:variant>
      <vt:variant>
        <vt:i4>0</vt:i4>
      </vt:variant>
      <vt:variant>
        <vt:i4>5</vt:i4>
      </vt:variant>
      <vt:variant>
        <vt:lpwstr>mailto:KEITH_THOMAS@homedepot.com</vt:lpwstr>
      </vt:variant>
      <vt:variant>
        <vt:lpwstr/>
      </vt:variant>
      <vt:variant>
        <vt:i4>4456541</vt:i4>
      </vt:variant>
      <vt:variant>
        <vt:i4>6</vt:i4>
      </vt:variant>
      <vt:variant>
        <vt:i4>0</vt:i4>
      </vt:variant>
      <vt:variant>
        <vt:i4>5</vt:i4>
      </vt:variant>
      <vt:variant>
        <vt:lpwstr>mailto:MARK_GATTARI@homedepot.com</vt:lpwstr>
      </vt:variant>
      <vt:variant>
        <vt:lpwstr/>
      </vt:variant>
      <vt:variant>
        <vt:i4>6357108</vt:i4>
      </vt:variant>
      <vt:variant>
        <vt:i4>3</vt:i4>
      </vt:variant>
      <vt:variant>
        <vt:i4>0</vt:i4>
      </vt:variant>
      <vt:variant>
        <vt:i4>5</vt:i4>
      </vt:variant>
      <vt:variant>
        <vt:lpwstr>mailto:Ron_Guzzi@HomeDepot.com</vt:lpwstr>
      </vt:variant>
      <vt:variant>
        <vt:lpwstr/>
      </vt:variant>
      <vt:variant>
        <vt:i4>852007</vt:i4>
      </vt:variant>
      <vt:variant>
        <vt:i4>0</vt:i4>
      </vt:variant>
      <vt:variant>
        <vt:i4>0</vt:i4>
      </vt:variant>
      <vt:variant>
        <vt:i4>5</vt:i4>
      </vt:variant>
      <vt:variant>
        <vt:lpwstr>mailto:pkallred@outlook.com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 LONG</dc:title>
  <dc:subject/>
  <dc:creator/>
  <cp:keywords/>
  <cp:lastModifiedBy/>
  <cp:revision>1</cp:revision>
  <cp:lastPrinted>2011-05-13T11:33:00Z</cp:lastPrinted>
  <dcterms:created xsi:type="dcterms:W3CDTF">2022-02-27T19:27:00Z</dcterms:created>
  <dcterms:modified xsi:type="dcterms:W3CDTF">2022-02-27T19:27:00Z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TC103622219990</vt:lpwstr>
  </property>
  <property fmtid="{D5CDD505-2E9C-101B-9397-08002B2CF9AE}" pid="3" name="ContentTypeId">
    <vt:lpwstr>0x010100559112BF115AD040BE538F7CD88ACEAB</vt:lpwstr>
  </property>
</Properties>
</file>